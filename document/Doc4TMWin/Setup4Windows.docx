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A7" w:rsidRDefault="00224FA7" w:rsidP="00224FA7"/>
    <w:p w:rsidR="00224FA7" w:rsidRDefault="00224FA7" w:rsidP="00224FA7"/>
    <w:p w:rsidR="00224FA7" w:rsidRDefault="00224FA7" w:rsidP="00224FA7"/>
    <w:p w:rsidR="00224FA7" w:rsidRDefault="00224FA7" w:rsidP="00224FA7"/>
    <w:p w:rsidR="00224FA7" w:rsidRDefault="00224FA7" w:rsidP="00224FA7"/>
    <w:p w:rsidR="008269C3" w:rsidRDefault="008269C3" w:rsidP="00DB0C45">
      <w:pPr>
        <w:pStyle w:val="a9"/>
        <w:rPr>
          <w:noProof/>
          <w:lang w:val="sv-SE"/>
        </w:rPr>
      </w:pPr>
      <w:r>
        <w:rPr>
          <w:noProof/>
          <w:lang w:val="sv-SE"/>
        </w:rPr>
        <w:t xml:space="preserve">Test Manager </w:t>
      </w:r>
    </w:p>
    <w:p w:rsidR="00224FA7" w:rsidRDefault="008269C3" w:rsidP="00DB0C45">
      <w:pPr>
        <w:pStyle w:val="a9"/>
        <w:rPr>
          <w:noProof/>
          <w:lang w:val="sv-SE"/>
        </w:rPr>
      </w:pPr>
      <w:r>
        <w:rPr>
          <w:noProof/>
          <w:lang w:val="sv-SE"/>
        </w:rPr>
        <w:t>Windows</w:t>
      </w:r>
      <w:r>
        <w:rPr>
          <w:rFonts w:hint="eastAsia"/>
          <w:noProof/>
          <w:lang w:val="sv-SE"/>
        </w:rPr>
        <w:t>环境设置及运行</w:t>
      </w: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Pr="004B3373" w:rsidRDefault="00224FA7" w:rsidP="00224FA7">
      <w:pPr>
        <w:pStyle w:val="a7"/>
      </w:pPr>
    </w:p>
    <w:p w:rsidR="00224FA7" w:rsidRDefault="00224FA7" w:rsidP="00224FA7">
      <w:pPr>
        <w:pStyle w:val="a7"/>
        <w:rPr>
          <w:lang w:val="fi-FI"/>
        </w:rPr>
      </w:pPr>
    </w:p>
    <w:p w:rsidR="00224FA7" w:rsidRDefault="00F21CA5" w:rsidP="00224FA7">
      <w:pPr>
        <w:pStyle w:val="a7"/>
        <w:rPr>
          <w:lang w:val="fi-F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7174230</wp:posOffset>
            </wp:positionV>
            <wp:extent cx="5276850" cy="1162050"/>
            <wp:effectExtent l="0" t="0" r="0" b="0"/>
            <wp:wrapSquare wrapText="bothSides"/>
            <wp:docPr id="74" name="图片 70" descr="四个方框_word模板封面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四个方框_word模板封面50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FA7" w:rsidRPr="00B74680" w:rsidRDefault="00224FA7" w:rsidP="00224FA7">
      <w:pPr>
        <w:pStyle w:val="a7"/>
      </w:pPr>
    </w:p>
    <w:p w:rsidR="00461486" w:rsidRDefault="00461486" w:rsidP="00461486">
      <w:pPr>
        <w:pStyle w:val="a9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93"/>
        <w:gridCol w:w="1441"/>
        <w:gridCol w:w="4482"/>
      </w:tblGrid>
      <w:tr w:rsidR="00461486">
        <w:tc>
          <w:tcPr>
            <w:tcW w:w="1447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461486" w:rsidRDefault="00461486" w:rsidP="00CB416A">
            <w:pPr>
              <w:pStyle w:val="af0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461486">
        <w:tc>
          <w:tcPr>
            <w:tcW w:w="1447" w:type="dxa"/>
          </w:tcPr>
          <w:p w:rsidR="00461486" w:rsidRDefault="008269C3" w:rsidP="00CB416A">
            <w:r>
              <w:rPr>
                <w:rFonts w:hint="eastAsia"/>
              </w:rPr>
              <w:t>2016-03-26</w:t>
            </w:r>
          </w:p>
        </w:tc>
        <w:tc>
          <w:tcPr>
            <w:tcW w:w="993" w:type="dxa"/>
          </w:tcPr>
          <w:p w:rsidR="00461486" w:rsidRDefault="001823E7" w:rsidP="00CB416A">
            <w:r>
              <w:rPr>
                <w:rFonts w:hint="eastAsia"/>
              </w:rPr>
              <w:t>1.0</w:t>
            </w:r>
          </w:p>
        </w:tc>
        <w:tc>
          <w:tcPr>
            <w:tcW w:w="1441" w:type="dxa"/>
          </w:tcPr>
          <w:p w:rsidR="00461486" w:rsidRDefault="008269C3" w:rsidP="00CB416A">
            <w:r>
              <w:rPr>
                <w:rFonts w:hint="eastAsia"/>
              </w:rPr>
              <w:t>李晗</w:t>
            </w:r>
          </w:p>
        </w:tc>
        <w:tc>
          <w:tcPr>
            <w:tcW w:w="4482" w:type="dxa"/>
          </w:tcPr>
          <w:p w:rsidR="00461486" w:rsidRDefault="00AC5A09" w:rsidP="00CB416A">
            <w:r>
              <w:rPr>
                <w:rFonts w:hint="eastAsia"/>
              </w:rPr>
              <w:t>初稿</w:t>
            </w:r>
          </w:p>
        </w:tc>
      </w:tr>
      <w:tr w:rsidR="00461486">
        <w:tc>
          <w:tcPr>
            <w:tcW w:w="1447" w:type="dxa"/>
          </w:tcPr>
          <w:p w:rsidR="00461486" w:rsidRDefault="00461486" w:rsidP="00CB416A"/>
        </w:tc>
        <w:tc>
          <w:tcPr>
            <w:tcW w:w="993" w:type="dxa"/>
          </w:tcPr>
          <w:p w:rsidR="00461486" w:rsidRDefault="00461486" w:rsidP="00CB416A"/>
        </w:tc>
        <w:tc>
          <w:tcPr>
            <w:tcW w:w="1441" w:type="dxa"/>
          </w:tcPr>
          <w:p w:rsidR="00461486" w:rsidRDefault="00461486" w:rsidP="00CB416A"/>
        </w:tc>
        <w:tc>
          <w:tcPr>
            <w:tcW w:w="4482" w:type="dxa"/>
          </w:tcPr>
          <w:p w:rsidR="00461486" w:rsidRDefault="00461486" w:rsidP="00CB416A"/>
        </w:tc>
      </w:tr>
      <w:tr w:rsidR="00461486" w:rsidRPr="00A1759C">
        <w:tc>
          <w:tcPr>
            <w:tcW w:w="1447" w:type="dxa"/>
          </w:tcPr>
          <w:p w:rsidR="00461486" w:rsidRPr="00B05B0F" w:rsidRDefault="00461486" w:rsidP="00CB416A"/>
        </w:tc>
        <w:tc>
          <w:tcPr>
            <w:tcW w:w="993" w:type="dxa"/>
          </w:tcPr>
          <w:p w:rsidR="00461486" w:rsidRPr="00B05B0F" w:rsidRDefault="00461486" w:rsidP="00CB416A"/>
        </w:tc>
        <w:tc>
          <w:tcPr>
            <w:tcW w:w="1441" w:type="dxa"/>
          </w:tcPr>
          <w:p w:rsidR="00461486" w:rsidRPr="00B05B0F" w:rsidRDefault="00461486" w:rsidP="00CB416A"/>
        </w:tc>
        <w:tc>
          <w:tcPr>
            <w:tcW w:w="4482" w:type="dxa"/>
          </w:tcPr>
          <w:p w:rsidR="00461486" w:rsidRDefault="00461486" w:rsidP="00CB416A"/>
        </w:tc>
      </w:tr>
      <w:tr w:rsidR="00461486">
        <w:tc>
          <w:tcPr>
            <w:tcW w:w="1447" w:type="dxa"/>
          </w:tcPr>
          <w:p w:rsidR="00461486" w:rsidRPr="00B05B0F" w:rsidRDefault="00461486" w:rsidP="00CB416A"/>
        </w:tc>
        <w:tc>
          <w:tcPr>
            <w:tcW w:w="993" w:type="dxa"/>
          </w:tcPr>
          <w:p w:rsidR="00461486" w:rsidRPr="00B05B0F" w:rsidRDefault="00461486" w:rsidP="00CB416A"/>
        </w:tc>
        <w:tc>
          <w:tcPr>
            <w:tcW w:w="1441" w:type="dxa"/>
          </w:tcPr>
          <w:p w:rsidR="00461486" w:rsidRPr="00B05B0F" w:rsidRDefault="00461486" w:rsidP="00CB416A"/>
        </w:tc>
        <w:tc>
          <w:tcPr>
            <w:tcW w:w="4482" w:type="dxa"/>
          </w:tcPr>
          <w:p w:rsidR="00461486" w:rsidRPr="00B05B0F" w:rsidRDefault="00461486" w:rsidP="00CB416A"/>
        </w:tc>
      </w:tr>
      <w:tr w:rsidR="00F639C5">
        <w:tc>
          <w:tcPr>
            <w:tcW w:w="1447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993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1441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  <w:tc>
          <w:tcPr>
            <w:tcW w:w="4482" w:type="dxa"/>
            <w:tcBorders>
              <w:bottom w:val="double" w:sz="4" w:space="0" w:color="auto"/>
            </w:tcBorders>
          </w:tcPr>
          <w:p w:rsidR="00F639C5" w:rsidRPr="00B05B0F" w:rsidRDefault="00F639C5" w:rsidP="00CB416A"/>
        </w:tc>
      </w:tr>
      <w:tr w:rsidR="00F639C5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F639C5" w:rsidRPr="00B05B0F" w:rsidRDefault="00F639C5" w:rsidP="00CB416A">
            <w:pPr>
              <w:pStyle w:val="a5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F639C5" w:rsidRPr="00B05B0F" w:rsidRDefault="001A7D24" w:rsidP="00E840D1">
            <w:pPr>
              <w:pStyle w:val="af8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 w:rsidR="00F21CA5">
              <w:rPr>
                <w:noProof/>
              </w:rPr>
              <w:t>0000-00-00 00:00:00</w:t>
            </w:r>
            <w:r>
              <w:fldChar w:fldCharType="end"/>
            </w:r>
          </w:p>
        </w:tc>
      </w:tr>
    </w:tbl>
    <w:p w:rsidR="002E2B84" w:rsidRDefault="002E2B84">
      <w:pPr>
        <w:pStyle w:val="a9"/>
        <w:pageBreakBefore/>
        <w:rPr>
          <w:lang w:val="sv-SE"/>
        </w:rPr>
      </w:pPr>
      <w:r>
        <w:rPr>
          <w:rFonts w:hint="eastAsia"/>
          <w:lang w:val="sv-SE"/>
        </w:rPr>
        <w:lastRenderedPageBreak/>
        <w:t>目</w:t>
      </w:r>
      <w:r w:rsidR="007D2E41"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录</w:t>
      </w:r>
    </w:p>
    <w:p w:rsidR="009C2CE6" w:rsidRDefault="002E2B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instrText>TOC</w:instrText>
      </w:r>
      <w:r>
        <w:rPr>
          <w:lang w:val="sv-SE"/>
        </w:rPr>
        <w:instrText xml:space="preserve"> </w:instrText>
      </w:r>
      <w:r>
        <w:rPr>
          <w:lang w:val="sv-SE"/>
        </w:rPr>
        <w:fldChar w:fldCharType="separate"/>
      </w:r>
      <w:r w:rsidR="009C2CE6">
        <w:rPr>
          <w:noProof/>
        </w:rPr>
        <w:t>1</w:t>
      </w:r>
      <w:r w:rsidR="009C2CE6">
        <w:rPr>
          <w:rFonts w:asciiTheme="minorHAnsi" w:eastAsiaTheme="minorEastAsia" w:hAnsiTheme="minorHAnsi" w:cstheme="minorBidi"/>
          <w:noProof/>
          <w:szCs w:val="22"/>
        </w:rPr>
        <w:tab/>
      </w:r>
      <w:r w:rsidR="009C2CE6">
        <w:rPr>
          <w:noProof/>
        </w:rPr>
        <w:t>系统运行环境配置</w:t>
      </w:r>
      <w:r w:rsidR="009C2CE6">
        <w:rPr>
          <w:noProof/>
        </w:rPr>
        <w:tab/>
      </w:r>
      <w:r w:rsidR="009C2CE6">
        <w:rPr>
          <w:noProof/>
        </w:rPr>
        <w:fldChar w:fldCharType="begin"/>
      </w:r>
      <w:r w:rsidR="009C2CE6">
        <w:rPr>
          <w:noProof/>
        </w:rPr>
        <w:instrText xml:space="preserve"> PAGEREF _Toc446861070 \h </w:instrText>
      </w:r>
      <w:r w:rsidR="009C2CE6">
        <w:rPr>
          <w:noProof/>
        </w:rPr>
      </w:r>
      <w:r w:rsidR="009C2CE6">
        <w:rPr>
          <w:noProof/>
        </w:rPr>
        <w:fldChar w:fldCharType="separate"/>
      </w:r>
      <w:r w:rsidR="009C2CE6">
        <w:rPr>
          <w:noProof/>
        </w:rPr>
        <w:t>1</w:t>
      </w:r>
      <w:r w:rsidR="009C2CE6"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Lua</w:t>
      </w:r>
      <w:r>
        <w:rPr>
          <w:noProof/>
        </w:rPr>
        <w:t>运行环境搭建。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</w:t>
      </w:r>
      <w:r>
        <w:rPr>
          <w:noProof/>
        </w:rPr>
        <w:t>Lua</w:t>
      </w:r>
      <w:r>
        <w:rPr>
          <w:noProof/>
        </w:rPr>
        <w:t>运行时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配置三方库</w:t>
      </w:r>
      <w:r>
        <w:rPr>
          <w:noProof/>
        </w:rPr>
        <w:t>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Python</w:t>
      </w:r>
      <w:r>
        <w:rPr>
          <w:noProof/>
        </w:rPr>
        <w:t>运行环境搭建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</w:t>
      </w:r>
      <w:r>
        <w:rPr>
          <w:noProof/>
        </w:rPr>
        <w:t>Python</w:t>
      </w:r>
      <w:r>
        <w:rPr>
          <w:noProof/>
        </w:rPr>
        <w:t>运行时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安装三方库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2CE6" w:rsidRDefault="009C2CE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运行</w:t>
      </w:r>
      <w:r>
        <w:rPr>
          <w:noProof/>
        </w:rPr>
        <w:t>Test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配置信息准备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Test Manager</w:t>
      </w:r>
      <w:r>
        <w:rPr>
          <w:noProof/>
        </w:rPr>
        <w:t>各组件进程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TestEngine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启动</w:t>
      </w:r>
      <w:r>
        <w:rPr>
          <w:noProof/>
        </w:rPr>
        <w:t>Sequencer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C2CE6" w:rsidRDefault="009C2CE6">
      <w:pPr>
        <w:pStyle w:val="21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验证运行状况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_Toc446861082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556A" w:rsidRDefault="002E2B84" w:rsidP="007D556A">
      <w:pPr>
        <w:rPr>
          <w:lang w:val="sv-SE"/>
        </w:rPr>
        <w:sectPr w:rsidR="007D556A" w:rsidSect="00734FD0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lang w:val="sv-SE"/>
        </w:rPr>
        <w:fldChar w:fldCharType="end"/>
      </w:r>
    </w:p>
    <w:p w:rsidR="002E2B84" w:rsidRDefault="008D098B" w:rsidP="008D098B">
      <w:pPr>
        <w:pStyle w:val="1"/>
      </w:pPr>
      <w:bookmarkStart w:id="0" w:name="_Toc446861070"/>
      <w:r w:rsidRPr="008D098B">
        <w:rPr>
          <w:rFonts w:hint="eastAsia"/>
        </w:rPr>
        <w:lastRenderedPageBreak/>
        <w:t>系统运行环境配置</w:t>
      </w:r>
      <w:bookmarkEnd w:id="0"/>
    </w:p>
    <w:p w:rsidR="00A35FDC" w:rsidRDefault="00046A23" w:rsidP="00A35FDC">
      <w:pPr>
        <w:pStyle w:val="2"/>
      </w:pPr>
      <w:bookmarkStart w:id="1" w:name="_Toc446861071"/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运行环境搭建。</w:t>
      </w:r>
      <w:bookmarkEnd w:id="1"/>
    </w:p>
    <w:p w:rsidR="00DE3411" w:rsidRDefault="00046A23" w:rsidP="004F722F">
      <w:pPr>
        <w:pStyle w:val="3"/>
      </w:pPr>
      <w:bookmarkStart w:id="2" w:name="_Toc446861072"/>
      <w:r>
        <w:rPr>
          <w:rFonts w:hint="eastAsia"/>
        </w:rPr>
        <w:t>安装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</w:t>
      </w:r>
      <w:bookmarkEnd w:id="2"/>
    </w:p>
    <w:p w:rsidR="00046A23" w:rsidRDefault="00046A23" w:rsidP="00046A23">
      <w:r>
        <w:rPr>
          <w:rFonts w:hint="eastAsia"/>
        </w:rPr>
        <w:t>首先需要安装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运行时。</w:t>
      </w:r>
      <w:proofErr w:type="spellStart"/>
      <w:r w:rsidRPr="00046A23">
        <w:rPr>
          <w:rFonts w:hint="eastAsia"/>
        </w:rPr>
        <w:t>TestManager</w:t>
      </w:r>
      <w:proofErr w:type="spellEnd"/>
      <w:r w:rsidRPr="00046A23">
        <w:rPr>
          <w:rFonts w:hint="eastAsia"/>
        </w:rPr>
        <w:t>要求使用的</w:t>
      </w:r>
      <w:proofErr w:type="spellStart"/>
      <w:r w:rsidRPr="00046A23">
        <w:rPr>
          <w:rFonts w:hint="eastAsia"/>
        </w:rPr>
        <w:t>Lua</w:t>
      </w:r>
      <w:proofErr w:type="spellEnd"/>
      <w:r w:rsidRPr="00046A23">
        <w:rPr>
          <w:rFonts w:hint="eastAsia"/>
        </w:rPr>
        <w:t>版本为</w:t>
      </w:r>
      <w:r w:rsidRPr="00046A23">
        <w:rPr>
          <w:rFonts w:hint="eastAsia"/>
        </w:rPr>
        <w:t>32</w:t>
      </w:r>
      <w:r w:rsidRPr="00046A23">
        <w:rPr>
          <w:rFonts w:hint="eastAsia"/>
        </w:rPr>
        <w:t>位的</w:t>
      </w:r>
      <w:r w:rsidRPr="00046A23">
        <w:rPr>
          <w:rFonts w:hint="eastAsia"/>
        </w:rPr>
        <w:t>4.1.4</w:t>
      </w:r>
      <w:r w:rsidRPr="00046A23">
        <w:rPr>
          <w:rFonts w:hint="eastAsia"/>
        </w:rPr>
        <w:t>或者</w:t>
      </w:r>
      <w:r w:rsidRPr="00046A23">
        <w:rPr>
          <w:rFonts w:hint="eastAsia"/>
        </w:rPr>
        <w:t>4.1.5</w:t>
      </w:r>
      <w:r w:rsidRPr="00046A23">
        <w:rPr>
          <w:rFonts w:hint="eastAsia"/>
        </w:rPr>
        <w:t>。可以通过</w:t>
      </w:r>
      <w:proofErr w:type="spellStart"/>
      <w:r w:rsidRPr="00046A23">
        <w:rPr>
          <w:rFonts w:hint="eastAsia"/>
        </w:rPr>
        <w:t>Lua</w:t>
      </w:r>
      <w:proofErr w:type="spellEnd"/>
      <w:proofErr w:type="gramStart"/>
      <w:r w:rsidRPr="00046A23">
        <w:rPr>
          <w:rFonts w:hint="eastAsia"/>
        </w:rPr>
        <w:t>官网下载</w:t>
      </w:r>
      <w:proofErr w:type="gramEnd"/>
      <w:r w:rsidRPr="00046A23">
        <w:rPr>
          <w:rFonts w:hint="eastAsia"/>
        </w:rPr>
        <w:t>4.1.4</w:t>
      </w:r>
      <w:r w:rsidRPr="00046A23">
        <w:rPr>
          <w:rFonts w:hint="eastAsia"/>
        </w:rPr>
        <w:t>的源码进行编译或者下载</w:t>
      </w:r>
      <w:proofErr w:type="spellStart"/>
      <w:r w:rsidRPr="00046A23">
        <w:rPr>
          <w:rFonts w:hint="eastAsia"/>
        </w:rPr>
        <w:t>LuaDist</w:t>
      </w:r>
      <w:proofErr w:type="spellEnd"/>
      <w:r w:rsidRPr="00046A23">
        <w:rPr>
          <w:rFonts w:hint="eastAsia"/>
        </w:rPr>
        <w:t>直接部署。最简单的方式为直接使用</w:t>
      </w:r>
      <w:r w:rsidRPr="00046A23">
        <w:rPr>
          <w:rFonts w:hint="eastAsia"/>
        </w:rPr>
        <w:t>WindowsEnvironment\LuaRelated\LuaRunTime\Binaries-LuaDist-batteries-0.9.8-Windows-x86.zip</w:t>
      </w:r>
      <w:r w:rsidRPr="00046A23">
        <w:rPr>
          <w:rFonts w:hint="eastAsia"/>
        </w:rPr>
        <w:t>（包含</w:t>
      </w:r>
      <w:proofErr w:type="spellStart"/>
      <w:r w:rsidRPr="00046A23">
        <w:rPr>
          <w:rFonts w:hint="eastAsia"/>
        </w:rPr>
        <w:t>Lua</w:t>
      </w:r>
      <w:proofErr w:type="spellEnd"/>
      <w:r w:rsidRPr="00046A23">
        <w:rPr>
          <w:rFonts w:hint="eastAsia"/>
        </w:rPr>
        <w:t>运行时</w:t>
      </w:r>
      <w:r w:rsidRPr="00046A23">
        <w:rPr>
          <w:rFonts w:hint="eastAsia"/>
        </w:rPr>
        <w:t>5.1.5</w:t>
      </w:r>
      <w:r w:rsidRPr="00046A23">
        <w:rPr>
          <w:rFonts w:hint="eastAsia"/>
        </w:rPr>
        <w:t>）。</w:t>
      </w:r>
      <w:r>
        <w:rPr>
          <w:rFonts w:hint="eastAsia"/>
        </w:rPr>
        <w:t>安装方法如下：</w:t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将压缩包解压到某个目录下，如</w:t>
      </w:r>
      <w:r>
        <w:rPr>
          <w:rFonts w:hint="eastAsia"/>
        </w:rPr>
        <w:t>C:\LuaInstall;</w:t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运行时路径加入</w:t>
      </w:r>
      <w:r>
        <w:rPr>
          <w:rFonts w:hint="eastAsia"/>
        </w:rPr>
        <w:t>Windows</w:t>
      </w:r>
      <w:r>
        <w:rPr>
          <w:rFonts w:hint="eastAsia"/>
        </w:rPr>
        <w:t>环境变量</w:t>
      </w:r>
      <w:r>
        <w:rPr>
          <w:rFonts w:hint="eastAsia"/>
        </w:rPr>
        <w:t>Path</w:t>
      </w:r>
      <w:r>
        <w:rPr>
          <w:rFonts w:hint="eastAsia"/>
        </w:rPr>
        <w:t>中</w:t>
      </w:r>
      <w:r w:rsidR="0056232F">
        <w:rPr>
          <w:rFonts w:hint="eastAsia"/>
        </w:rPr>
        <w:t>，如下图所示</w:t>
      </w:r>
      <w:r>
        <w:rPr>
          <w:rFonts w:hint="eastAsia"/>
        </w:rPr>
        <w:t>；</w:t>
      </w:r>
    </w:p>
    <w:p w:rsidR="0056232F" w:rsidRDefault="0056232F" w:rsidP="0056232F">
      <w:pPr>
        <w:pStyle w:val="af9"/>
        <w:ind w:left="360" w:firstLineChars="0" w:firstLine="0"/>
        <w:jc w:val="center"/>
        <w:rPr>
          <w:rFonts w:hint="eastAsia"/>
        </w:rPr>
      </w:pPr>
      <w:r w:rsidRPr="0056232F">
        <w:rPr>
          <w:noProof/>
        </w:rPr>
        <w:drawing>
          <wp:inline distT="0" distB="0" distL="0" distR="0">
            <wp:extent cx="2695575" cy="3304444"/>
            <wp:effectExtent l="0" t="0" r="0" b="0"/>
            <wp:docPr id="4" name="图片 4" descr="D:\快盘\IntelligentWork\TM_Windows\Documents\ScreenShots\设置Lu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快盘\IntelligentWork\TM_Windows\Documents\ScreenShots\设置LuaPat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73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验证安装，打开一个</w:t>
      </w:r>
      <w:r>
        <w:rPr>
          <w:rFonts w:hint="eastAsia"/>
        </w:rPr>
        <w:t>Windows</w:t>
      </w:r>
      <w:r>
        <w:rPr>
          <w:rFonts w:hint="eastAsia"/>
        </w:rPr>
        <w:t>命令行窗口，输入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，看是否进入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运行时环境。</w:t>
      </w:r>
    </w:p>
    <w:p w:rsidR="00046A23" w:rsidRDefault="00046A23" w:rsidP="00046A23">
      <w:pPr>
        <w:pStyle w:val="3"/>
        <w:rPr>
          <w:rFonts w:hint="eastAsia"/>
        </w:rPr>
      </w:pPr>
      <w:bookmarkStart w:id="3" w:name="_Toc446861073"/>
      <w:r w:rsidRPr="00046A23">
        <w:rPr>
          <w:rFonts w:hint="eastAsia"/>
        </w:rPr>
        <w:t>配置</w:t>
      </w:r>
      <w:proofErr w:type="gramStart"/>
      <w:r w:rsidRPr="00046A23">
        <w:rPr>
          <w:rFonts w:hint="eastAsia"/>
        </w:rPr>
        <w:t>三方库</w:t>
      </w:r>
      <w:proofErr w:type="gramEnd"/>
      <w:r w:rsidRPr="00046A23">
        <w:rPr>
          <w:rFonts w:hint="eastAsia"/>
        </w:rPr>
        <w:t>Lib</w:t>
      </w:r>
      <w:bookmarkEnd w:id="3"/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t>确认当前运行时的</w:t>
      </w:r>
      <w:proofErr w:type="spellStart"/>
      <w:r>
        <w:rPr>
          <w:rFonts w:hint="eastAsia"/>
        </w:rPr>
        <w:t>LibPath</w:t>
      </w:r>
      <w:proofErr w:type="spellEnd"/>
      <w:r>
        <w:rPr>
          <w:rFonts w:hint="eastAsia"/>
        </w:rPr>
        <w:t>：在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运行时中输入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package.cpath</w:t>
      </w:r>
      <w:proofErr w:type="spellEnd"/>
      <w:r>
        <w:rPr>
          <w:rFonts w:hint="eastAsia"/>
        </w:rPr>
        <w:t>);</w:t>
      </w:r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WindowsEnvironment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LuaRelated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RunTimeLib</w:t>
      </w:r>
      <w:proofErr w:type="spellEnd"/>
      <w:r>
        <w:rPr>
          <w:rFonts w:hint="eastAsia"/>
        </w:rPr>
        <w:t>目录下的文件拷到当前运行时的</w:t>
      </w:r>
      <w:proofErr w:type="spellStart"/>
      <w:r>
        <w:rPr>
          <w:rFonts w:hint="eastAsia"/>
        </w:rPr>
        <w:t>CPath</w:t>
      </w:r>
      <w:proofErr w:type="spellEnd"/>
      <w:r>
        <w:rPr>
          <w:rFonts w:hint="eastAsia"/>
        </w:rPr>
        <w:t>目录下，本例中为</w:t>
      </w:r>
      <w:r>
        <w:rPr>
          <w:rFonts w:hint="eastAsia"/>
        </w:rPr>
        <w:t>C:\LuaInstall\lib\lua;</w:t>
      </w:r>
    </w:p>
    <w:p w:rsidR="0056232F" w:rsidRDefault="0056232F" w:rsidP="0056232F">
      <w:pPr>
        <w:pStyle w:val="af9"/>
        <w:ind w:left="360" w:firstLineChars="0" w:firstLine="0"/>
        <w:jc w:val="center"/>
        <w:rPr>
          <w:rFonts w:hint="eastAsia"/>
        </w:rPr>
      </w:pPr>
      <w:r w:rsidRPr="0056232F">
        <w:rPr>
          <w:noProof/>
        </w:rPr>
        <w:drawing>
          <wp:inline distT="0" distB="0" distL="0" distR="0">
            <wp:extent cx="3371850" cy="1090546"/>
            <wp:effectExtent l="0" t="0" r="0" b="0"/>
            <wp:docPr id="5" name="图片 5" descr="D:\快盘\IntelligentWork\TM_Windows\Documents\ScreenShots\运行时Lib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快盘\IntelligentWork\TM_Windows\Documents\ScreenShots\运行时Lib设置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16" cy="10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验证：在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运行时环境下分别输入</w:t>
      </w:r>
      <w:r>
        <w:rPr>
          <w:rFonts w:hint="eastAsia"/>
        </w:rPr>
        <w:t xml:space="preserve"> require "</w:t>
      </w:r>
      <w:proofErr w:type="spellStart"/>
      <w:r>
        <w:rPr>
          <w:rFonts w:hint="eastAsia"/>
        </w:rPr>
        <w:t>lzmq</w:t>
      </w:r>
      <w:proofErr w:type="spellEnd"/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require "</w:t>
      </w:r>
      <w:proofErr w:type="spellStart"/>
      <w:r>
        <w:rPr>
          <w:rFonts w:hint="eastAsia"/>
        </w:rPr>
        <w:t>lzmq.timer</w:t>
      </w:r>
      <w:proofErr w:type="spellEnd"/>
      <w:r>
        <w:rPr>
          <w:rFonts w:hint="eastAsia"/>
        </w:rPr>
        <w:t>"</w:t>
      </w:r>
      <w:r>
        <w:rPr>
          <w:rFonts w:hint="eastAsia"/>
        </w:rPr>
        <w:t>，如果没有错误信息，则说明</w:t>
      </w:r>
      <w:r>
        <w:rPr>
          <w:rFonts w:hint="eastAsia"/>
        </w:rPr>
        <w:t>lib</w:t>
      </w:r>
      <w:r>
        <w:rPr>
          <w:rFonts w:hint="eastAsia"/>
        </w:rPr>
        <w:t>包安装正常。</w:t>
      </w:r>
    </w:p>
    <w:p w:rsidR="00046A23" w:rsidRDefault="00046A23" w:rsidP="00046A23">
      <w:pPr>
        <w:pStyle w:val="af9"/>
        <w:ind w:left="360" w:firstLineChars="0" w:firstLine="0"/>
      </w:pPr>
      <w:r w:rsidRPr="00046A23">
        <w:rPr>
          <w:noProof/>
        </w:rPr>
        <w:drawing>
          <wp:inline distT="0" distB="0" distL="0" distR="0">
            <wp:extent cx="5278120" cy="1626206"/>
            <wp:effectExtent l="0" t="0" r="0" b="0"/>
            <wp:docPr id="3" name="图片 3" descr="D:\快盘\IntelligentWork\TM_Windows\Documents\ScreenShots\lib验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快盘\IntelligentWork\TM_Windows\Documents\ScreenShots\lib验证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pStyle w:val="af9"/>
        <w:ind w:left="360" w:firstLineChars="0" w:firstLine="0"/>
        <w:rPr>
          <w:rFonts w:hint="eastAsia"/>
        </w:rPr>
      </w:pPr>
    </w:p>
    <w:p w:rsidR="004636A2" w:rsidRDefault="00046A23" w:rsidP="00046A23">
      <w:pPr>
        <w:pStyle w:val="2"/>
      </w:pPr>
      <w:bookmarkStart w:id="4" w:name="_Toc446861074"/>
      <w:r>
        <w:rPr>
          <w:rFonts w:hint="eastAsia"/>
        </w:rPr>
        <w:t>Python</w:t>
      </w:r>
      <w:r>
        <w:rPr>
          <w:rFonts w:hint="eastAsia"/>
        </w:rPr>
        <w:t>运行环境搭建</w:t>
      </w:r>
      <w:bookmarkEnd w:id="4"/>
    </w:p>
    <w:p w:rsidR="00046A23" w:rsidRDefault="00046A23" w:rsidP="00046A23">
      <w:pPr>
        <w:pStyle w:val="3"/>
      </w:pPr>
      <w:bookmarkStart w:id="5" w:name="_Toc446861075"/>
      <w:r w:rsidRPr="00046A23">
        <w:rPr>
          <w:rFonts w:hint="eastAsia"/>
        </w:rPr>
        <w:t>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运行时</w:t>
      </w:r>
      <w:bookmarkEnd w:id="5"/>
    </w:p>
    <w:p w:rsidR="00046A23" w:rsidRPr="00046A23" w:rsidRDefault="00046A23" w:rsidP="00046A23">
      <w:pPr>
        <w:rPr>
          <w:rFonts w:hint="eastAsia"/>
        </w:rPr>
      </w:pPr>
      <w:r w:rsidRPr="00046A23">
        <w:rPr>
          <w:rFonts w:hint="eastAsia"/>
        </w:rPr>
        <w:t>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运行时</w:t>
      </w:r>
      <w:r w:rsidRPr="00046A23">
        <w:rPr>
          <w:rFonts w:hint="eastAsia"/>
        </w:rPr>
        <w:t>2.7.*</w:t>
      </w:r>
      <w:r w:rsidRPr="00046A23">
        <w:rPr>
          <w:rFonts w:hint="eastAsia"/>
        </w:rPr>
        <w:t>，可以直接运行</w:t>
      </w:r>
      <w:proofErr w:type="spellStart"/>
      <w:r w:rsidRPr="00046A23">
        <w:rPr>
          <w:rFonts w:hint="eastAsia"/>
        </w:rPr>
        <w:t>WindowsEnvironment</w:t>
      </w:r>
      <w:proofErr w:type="spellEnd"/>
      <w:r w:rsidRPr="00046A23">
        <w:rPr>
          <w:rFonts w:hint="eastAsia"/>
        </w:rPr>
        <w:t>\</w:t>
      </w:r>
      <w:proofErr w:type="spellStart"/>
      <w:r w:rsidRPr="00046A23">
        <w:rPr>
          <w:rFonts w:hint="eastAsia"/>
        </w:rPr>
        <w:t>PythonRelated</w:t>
      </w:r>
      <w:proofErr w:type="spellEnd"/>
      <w:r w:rsidRPr="00046A23">
        <w:rPr>
          <w:rFonts w:hint="eastAsia"/>
        </w:rPr>
        <w:t>\python-2.7.11.msi</w:t>
      </w:r>
      <w:r w:rsidRPr="00046A23">
        <w:rPr>
          <w:rFonts w:hint="eastAsia"/>
        </w:rPr>
        <w:t>。</w:t>
      </w:r>
    </w:p>
    <w:p w:rsidR="00046A23" w:rsidRDefault="00046A23" w:rsidP="00046A23">
      <w:pPr>
        <w:pStyle w:val="3"/>
      </w:pPr>
      <w:bookmarkStart w:id="6" w:name="_Toc446861076"/>
      <w:r w:rsidRPr="00046A23">
        <w:rPr>
          <w:rFonts w:hint="eastAsia"/>
        </w:rPr>
        <w:t>安装三方库</w:t>
      </w:r>
      <w:bookmarkEnd w:id="6"/>
    </w:p>
    <w:p w:rsidR="00046A23" w:rsidRDefault="00046A23" w:rsidP="004636A2">
      <w:pPr>
        <w:pStyle w:val="a7"/>
      </w:pPr>
      <w:r w:rsidRPr="00046A23">
        <w:rPr>
          <w:rFonts w:hint="eastAsia"/>
        </w:rPr>
        <w:t>运行</w:t>
      </w:r>
      <w:proofErr w:type="spellStart"/>
      <w:r w:rsidRPr="00046A23">
        <w:rPr>
          <w:rFonts w:hint="eastAsia"/>
        </w:rPr>
        <w:t>WindowsEnvironment</w:t>
      </w:r>
      <w:proofErr w:type="spellEnd"/>
      <w:r w:rsidRPr="00046A23">
        <w:rPr>
          <w:rFonts w:hint="eastAsia"/>
        </w:rPr>
        <w:t>\</w:t>
      </w:r>
      <w:proofErr w:type="spellStart"/>
      <w:r w:rsidRPr="00046A23">
        <w:rPr>
          <w:rFonts w:hint="eastAsia"/>
        </w:rPr>
        <w:t>PythonRelated</w:t>
      </w:r>
      <w:proofErr w:type="spellEnd"/>
      <w:r w:rsidRPr="00046A23">
        <w:rPr>
          <w:rFonts w:hint="eastAsia"/>
        </w:rPr>
        <w:t>\pyzmq-2.2.0.win32-py2.7.msi</w:t>
      </w:r>
      <w:r w:rsidRPr="00046A23">
        <w:rPr>
          <w:rFonts w:hint="eastAsia"/>
        </w:rPr>
        <w:t>，安装</w:t>
      </w:r>
      <w:r w:rsidRPr="00046A23">
        <w:rPr>
          <w:rFonts w:hint="eastAsia"/>
        </w:rPr>
        <w:t>python</w:t>
      </w:r>
      <w:r w:rsidRPr="00046A23">
        <w:rPr>
          <w:rFonts w:hint="eastAsia"/>
        </w:rPr>
        <w:t>下的</w:t>
      </w:r>
      <w:proofErr w:type="spellStart"/>
      <w:r w:rsidRPr="00046A23">
        <w:rPr>
          <w:rFonts w:hint="eastAsia"/>
        </w:rPr>
        <w:t>zmq</w:t>
      </w:r>
      <w:proofErr w:type="spellEnd"/>
      <w:r w:rsidRPr="00046A23">
        <w:rPr>
          <w:rFonts w:hint="eastAsia"/>
        </w:rPr>
        <w:t>运行库。</w:t>
      </w:r>
    </w:p>
    <w:p w:rsidR="005A3901" w:rsidRDefault="005A3901" w:rsidP="004636A2">
      <w:pPr>
        <w:pStyle w:val="a7"/>
      </w:pPr>
    </w:p>
    <w:p w:rsidR="005A3901" w:rsidRDefault="005A3901" w:rsidP="005A3901">
      <w:pPr>
        <w:pStyle w:val="1"/>
      </w:pPr>
      <w:bookmarkStart w:id="7" w:name="_Toc446861077"/>
      <w:r w:rsidRPr="005A3901">
        <w:rPr>
          <w:rFonts w:hint="eastAsia"/>
        </w:rPr>
        <w:lastRenderedPageBreak/>
        <w:t>运行</w:t>
      </w:r>
      <w:r w:rsidRPr="005A3901">
        <w:rPr>
          <w:rFonts w:hint="eastAsia"/>
        </w:rPr>
        <w:t>Test</w:t>
      </w:r>
      <w:r>
        <w:t xml:space="preserve"> </w:t>
      </w:r>
      <w:r w:rsidRPr="005A3901">
        <w:rPr>
          <w:rFonts w:hint="eastAsia"/>
        </w:rPr>
        <w:t>Manager</w:t>
      </w:r>
      <w:bookmarkEnd w:id="7"/>
    </w:p>
    <w:p w:rsidR="005A3901" w:rsidRDefault="005A3901" w:rsidP="005A3901">
      <w:pPr>
        <w:pStyle w:val="2"/>
      </w:pPr>
      <w:bookmarkStart w:id="8" w:name="_Toc446861078"/>
      <w:r w:rsidRPr="005A3901">
        <w:rPr>
          <w:rFonts w:hint="eastAsia"/>
        </w:rPr>
        <w:t>配置信息准备</w:t>
      </w:r>
      <w:bookmarkEnd w:id="8"/>
    </w:p>
    <w:p w:rsidR="005A3901" w:rsidRDefault="005A3901" w:rsidP="004636A2">
      <w:pPr>
        <w:pStyle w:val="a7"/>
      </w:pPr>
      <w:r w:rsidRPr="005A3901">
        <w:rPr>
          <w:rFonts w:hint="eastAsia"/>
        </w:rPr>
        <w:t>将</w:t>
      </w:r>
      <w:proofErr w:type="spellStart"/>
      <w:r w:rsidRPr="005A3901">
        <w:rPr>
          <w:rFonts w:hint="eastAsia"/>
        </w:rPr>
        <w:t>zmqports.json</w:t>
      </w:r>
      <w:proofErr w:type="spellEnd"/>
      <w:r w:rsidRPr="005A3901">
        <w:rPr>
          <w:rFonts w:hint="eastAsia"/>
        </w:rPr>
        <w:t>文件</w:t>
      </w:r>
      <w:r>
        <w:rPr>
          <w:rFonts w:hint="eastAsia"/>
        </w:rPr>
        <w:t>拷贝</w:t>
      </w:r>
      <w:r w:rsidRPr="005A3901">
        <w:rPr>
          <w:rFonts w:hint="eastAsia"/>
        </w:rPr>
        <w:t>到当前</w:t>
      </w:r>
      <w:r>
        <w:rPr>
          <w:rFonts w:hint="eastAsia"/>
        </w:rPr>
        <w:t>Test</w:t>
      </w:r>
      <w:r>
        <w:t xml:space="preserve"> M</w:t>
      </w:r>
      <w:r>
        <w:rPr>
          <w:rFonts w:hint="eastAsia"/>
        </w:rPr>
        <w:t>anager</w:t>
      </w:r>
      <w:r>
        <w:rPr>
          <w:rFonts w:hint="eastAsia"/>
        </w:rPr>
        <w:t>程序包所在</w:t>
      </w:r>
      <w:r w:rsidRPr="005A3901">
        <w:rPr>
          <w:rFonts w:hint="eastAsia"/>
        </w:rPr>
        <w:t>根目录下。</w:t>
      </w:r>
    </w:p>
    <w:p w:rsidR="005A3901" w:rsidRDefault="005A3901" w:rsidP="005A3901">
      <w:pPr>
        <w:pStyle w:val="2"/>
      </w:pPr>
      <w:bookmarkStart w:id="9" w:name="_Toc446861079"/>
      <w:r>
        <w:rPr>
          <w:rFonts w:hint="eastAsia"/>
        </w:rPr>
        <w:t>启动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各组件进程</w:t>
      </w:r>
      <w:bookmarkEnd w:id="9"/>
    </w:p>
    <w:p w:rsidR="005A3901" w:rsidRPr="005A3901" w:rsidRDefault="00F85B8E" w:rsidP="005A3901">
      <w:pPr>
        <w:rPr>
          <w:rFonts w:hint="eastAsia"/>
        </w:rPr>
      </w:pPr>
      <w:r w:rsidRPr="00F85B8E">
        <w:rPr>
          <w:rFonts w:hint="eastAsia"/>
        </w:rPr>
        <w:t>按照顺序依次启动</w:t>
      </w:r>
      <w:proofErr w:type="spellStart"/>
      <w:r w:rsidRPr="00F85B8E">
        <w:rPr>
          <w:rFonts w:hint="eastAsia"/>
        </w:rPr>
        <w:t>TestEngine</w:t>
      </w:r>
      <w:proofErr w:type="spellEnd"/>
      <w:r w:rsidRPr="00F85B8E">
        <w:rPr>
          <w:rFonts w:hint="eastAsia"/>
        </w:rPr>
        <w:t>和</w:t>
      </w:r>
      <w:r w:rsidRPr="00F85B8E">
        <w:rPr>
          <w:rFonts w:hint="eastAsia"/>
        </w:rPr>
        <w:t>Sequencer</w:t>
      </w:r>
      <w:r w:rsidRPr="00F85B8E">
        <w:rPr>
          <w:rFonts w:hint="eastAsia"/>
        </w:rPr>
        <w:t>。</w:t>
      </w:r>
    </w:p>
    <w:p w:rsidR="005A3901" w:rsidRDefault="00F85B8E" w:rsidP="00F85B8E">
      <w:pPr>
        <w:pStyle w:val="3"/>
      </w:pPr>
      <w:bookmarkStart w:id="10" w:name="_Toc446861080"/>
      <w:r w:rsidRPr="00F85B8E">
        <w:rPr>
          <w:rFonts w:hint="eastAsia"/>
        </w:rPr>
        <w:t>启动</w:t>
      </w:r>
      <w:proofErr w:type="spellStart"/>
      <w:r w:rsidRPr="00F85B8E">
        <w:rPr>
          <w:rFonts w:hint="eastAsia"/>
        </w:rPr>
        <w:t>TestEngine</w:t>
      </w:r>
      <w:bookmarkEnd w:id="10"/>
      <w:proofErr w:type="spellEnd"/>
    </w:p>
    <w:p w:rsidR="00F85B8E" w:rsidRDefault="00F85B8E" w:rsidP="00F85B8E">
      <w:r w:rsidRPr="00F85B8E">
        <w:rPr>
          <w:rFonts w:hint="eastAsia"/>
        </w:rPr>
        <w:t>打开命令行窗口，进入</w:t>
      </w:r>
      <w:proofErr w:type="spellStart"/>
      <w:r w:rsidRPr="00F85B8E">
        <w:rPr>
          <w:rFonts w:hint="eastAsia"/>
        </w:rPr>
        <w:t>testEngine</w:t>
      </w:r>
      <w:proofErr w:type="spellEnd"/>
      <w:r w:rsidRPr="00F85B8E">
        <w:rPr>
          <w:rFonts w:hint="eastAsia"/>
        </w:rPr>
        <w:t>所在文件夹目录（</w:t>
      </w:r>
      <w:proofErr w:type="spellStart"/>
      <w:r w:rsidRPr="00F85B8E">
        <w:rPr>
          <w:rFonts w:hint="eastAsia"/>
        </w:rPr>
        <w:t>LuaDriver</w:t>
      </w:r>
      <w:proofErr w:type="spellEnd"/>
      <w:r w:rsidRPr="00F85B8E">
        <w:rPr>
          <w:rFonts w:hint="eastAsia"/>
        </w:rPr>
        <w:t>\Driver</w:t>
      </w:r>
      <w:r w:rsidRPr="00F85B8E">
        <w:rPr>
          <w:rFonts w:hint="eastAsia"/>
        </w:rPr>
        <w:t>），输入命令</w:t>
      </w:r>
      <w:r w:rsidRPr="00F85B8E">
        <w:rPr>
          <w:rFonts w:hint="eastAsia"/>
        </w:rPr>
        <w:t xml:space="preserve"> </w:t>
      </w:r>
      <w:proofErr w:type="spellStart"/>
      <w:r w:rsidRPr="00F85B8E">
        <w:rPr>
          <w:rFonts w:hint="eastAsia"/>
        </w:rPr>
        <w:t>lua</w:t>
      </w:r>
      <w:proofErr w:type="spellEnd"/>
      <w:r w:rsidRPr="00F85B8E">
        <w:rPr>
          <w:rFonts w:hint="eastAsia"/>
        </w:rPr>
        <w:t xml:space="preserve"> </w:t>
      </w:r>
      <w:proofErr w:type="spellStart"/>
      <w:r w:rsidRPr="00F85B8E">
        <w:rPr>
          <w:rFonts w:hint="eastAsia"/>
        </w:rPr>
        <w:t>test_engine_C_Zmq.lua</w:t>
      </w:r>
      <w:proofErr w:type="spellEnd"/>
      <w:r w:rsidRPr="00F85B8E">
        <w:rPr>
          <w:rFonts w:hint="eastAsia"/>
        </w:rPr>
        <w:t xml:space="preserve"> -u 0</w:t>
      </w:r>
      <w:r w:rsidRPr="00F85B8E">
        <w:rPr>
          <w:rFonts w:hint="eastAsia"/>
        </w:rPr>
        <w:t>，启动</w:t>
      </w:r>
      <w:proofErr w:type="spellStart"/>
      <w:r w:rsidRPr="00F85B8E">
        <w:rPr>
          <w:rFonts w:hint="eastAsia"/>
        </w:rPr>
        <w:t>TestEngine</w:t>
      </w:r>
      <w:proofErr w:type="spellEnd"/>
      <w:r w:rsidRPr="00F85B8E">
        <w:rPr>
          <w:rFonts w:hint="eastAsia"/>
        </w:rPr>
        <w:t>进程。</w:t>
      </w:r>
    </w:p>
    <w:p w:rsidR="00F85B8E" w:rsidRDefault="00F85B8E" w:rsidP="00F85B8E">
      <w:pPr>
        <w:pStyle w:val="3"/>
      </w:pPr>
      <w:bookmarkStart w:id="11" w:name="_Toc446861081"/>
      <w:r w:rsidRPr="00F85B8E">
        <w:rPr>
          <w:rFonts w:hint="eastAsia"/>
        </w:rPr>
        <w:t>启动</w:t>
      </w:r>
      <w:r w:rsidRPr="00F85B8E">
        <w:rPr>
          <w:rFonts w:hint="eastAsia"/>
        </w:rPr>
        <w:t>Sequencer</w:t>
      </w:r>
      <w:bookmarkEnd w:id="11"/>
    </w:p>
    <w:p w:rsidR="00F85B8E" w:rsidRDefault="00F85B8E" w:rsidP="00F85B8E">
      <w:pPr>
        <w:rPr>
          <w:rFonts w:hint="eastAsia"/>
        </w:rPr>
      </w:pPr>
      <w:r>
        <w:rPr>
          <w:rFonts w:hint="eastAsia"/>
        </w:rPr>
        <w:t>启动新的命令行窗口，进入</w:t>
      </w:r>
      <w:r>
        <w:rPr>
          <w:rFonts w:hint="eastAsia"/>
        </w:rPr>
        <w:t>sequencer</w:t>
      </w:r>
      <w:r>
        <w:rPr>
          <w:rFonts w:hint="eastAsia"/>
        </w:rPr>
        <w:t>所在文件夹目录（</w:t>
      </w:r>
      <w:proofErr w:type="spellStart"/>
      <w:r>
        <w:rPr>
          <w:rFonts w:hint="eastAsia"/>
        </w:rPr>
        <w:t>python_sequencer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F85B8E" w:rsidRDefault="00F85B8E" w:rsidP="00F85B8E">
      <w:r>
        <w:rPr>
          <w:rFonts w:hint="eastAsia"/>
        </w:rPr>
        <w:t>设置</w:t>
      </w:r>
      <w:r>
        <w:rPr>
          <w:rFonts w:hint="eastAsia"/>
        </w:rPr>
        <w:t>python</w:t>
      </w:r>
      <w:r>
        <w:rPr>
          <w:rFonts w:hint="eastAsia"/>
        </w:rPr>
        <w:t>运行环境变量</w:t>
      </w:r>
      <w:r>
        <w:rPr>
          <w:rFonts w:hint="eastAsia"/>
        </w:rPr>
        <w:t>PYTHONPATH</w:t>
      </w:r>
      <w:r>
        <w:rPr>
          <w:rFonts w:hint="eastAsia"/>
        </w:rPr>
        <w:t>：</w:t>
      </w:r>
    </w:p>
    <w:p w:rsidR="00F85B8E" w:rsidRDefault="00F85B8E" w:rsidP="00F85B8E">
      <w:pPr>
        <w:ind w:firstLine="420"/>
        <w:rPr>
          <w:rFonts w:hint="eastAsia"/>
        </w:rPr>
      </w:pPr>
      <w:r>
        <w:rPr>
          <w:rFonts w:hint="eastAsia"/>
        </w:rPr>
        <w:t>set PYTHONPATH=C:\Han\TM_Windows\python_sequencer</w:t>
      </w:r>
    </w:p>
    <w:p w:rsidR="00F85B8E" w:rsidRDefault="00F85B8E" w:rsidP="00F85B8E">
      <w:r>
        <w:rPr>
          <w:rFonts w:hint="eastAsia"/>
        </w:rPr>
        <w:t>进入</w:t>
      </w:r>
      <w:r>
        <w:rPr>
          <w:rFonts w:hint="eastAsia"/>
        </w:rPr>
        <w:t>x527</w:t>
      </w:r>
      <w:r>
        <w:rPr>
          <w:rFonts w:hint="eastAsia"/>
        </w:rPr>
        <w:t>目录，输入命令</w:t>
      </w:r>
      <w:r>
        <w:rPr>
          <w:rFonts w:hint="eastAsia"/>
        </w:rPr>
        <w:t>python sequencer/sequencer.py -s 0 -c</w:t>
      </w:r>
      <w:r>
        <w:rPr>
          <w:rFonts w:hint="eastAsia"/>
        </w:rPr>
        <w:t>，启动</w:t>
      </w:r>
      <w:r>
        <w:rPr>
          <w:rFonts w:hint="eastAsia"/>
        </w:rPr>
        <w:t>sequencer</w:t>
      </w:r>
      <w:r>
        <w:rPr>
          <w:rFonts w:hint="eastAsia"/>
        </w:rPr>
        <w:t>进程。</w:t>
      </w:r>
    </w:p>
    <w:p w:rsidR="00F85B8E" w:rsidRDefault="00F85B8E" w:rsidP="00F85B8E"/>
    <w:p w:rsidR="00F85B8E" w:rsidRPr="00F85B8E" w:rsidRDefault="00F85B8E" w:rsidP="00F85B8E">
      <w:pPr>
        <w:pStyle w:val="2"/>
        <w:rPr>
          <w:rFonts w:hint="eastAsia"/>
        </w:rPr>
      </w:pPr>
      <w:bookmarkStart w:id="12" w:name="_Toc446861082"/>
      <w:r w:rsidRPr="00F85B8E">
        <w:rPr>
          <w:rFonts w:hint="eastAsia"/>
        </w:rPr>
        <w:t>验证运行状况</w:t>
      </w:r>
      <w:bookmarkEnd w:id="12"/>
    </w:p>
    <w:p w:rsidR="00F85B8E" w:rsidRDefault="00F85B8E" w:rsidP="009C2CE6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SDB</w:t>
      </w:r>
      <w:r>
        <w:rPr>
          <w:rFonts w:hint="eastAsia"/>
        </w:rPr>
        <w:t>工具进程。</w:t>
      </w:r>
    </w:p>
    <w:p w:rsidR="00F85B8E" w:rsidRDefault="00F85B8E" w:rsidP="00F85B8E">
      <w:pPr>
        <w:pStyle w:val="a7"/>
        <w:rPr>
          <w:rFonts w:hint="eastAsia"/>
        </w:rPr>
      </w:pPr>
      <w:r>
        <w:rPr>
          <w:rFonts w:hint="eastAsia"/>
        </w:rPr>
        <w:t>启动新的命令行窗口，进入</w:t>
      </w:r>
      <w:r>
        <w:rPr>
          <w:rFonts w:hint="eastAsia"/>
        </w:rPr>
        <w:t>sequencer</w:t>
      </w:r>
      <w:r>
        <w:rPr>
          <w:rFonts w:hint="eastAsia"/>
        </w:rPr>
        <w:t>所在文件夹目录（</w:t>
      </w:r>
      <w:proofErr w:type="spellStart"/>
      <w:r>
        <w:rPr>
          <w:rFonts w:hint="eastAsia"/>
        </w:rPr>
        <w:t>python_sequencer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F85B8E" w:rsidRDefault="00F85B8E" w:rsidP="00F85B8E">
      <w:pPr>
        <w:pStyle w:val="a7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python</w:t>
      </w:r>
      <w:r>
        <w:rPr>
          <w:rFonts w:hint="eastAsia"/>
        </w:rPr>
        <w:t>运行环境变量</w:t>
      </w:r>
      <w:r>
        <w:rPr>
          <w:rFonts w:hint="eastAsia"/>
        </w:rPr>
        <w:t>PYTHONPATH</w:t>
      </w:r>
      <w:r>
        <w:rPr>
          <w:rFonts w:hint="eastAsia"/>
        </w:rPr>
        <w:t>。</w:t>
      </w:r>
      <w:r>
        <w:rPr>
          <w:rFonts w:hint="eastAsia"/>
        </w:rPr>
        <w:t>set PYTHONPATH=C:\Han\TM_Windows\python_sequencer</w:t>
      </w:r>
    </w:p>
    <w:p w:rsidR="00046A23" w:rsidRDefault="00F85B8E" w:rsidP="00F85B8E">
      <w:pPr>
        <w:pStyle w:val="a7"/>
      </w:pPr>
      <w:r>
        <w:rPr>
          <w:rFonts w:hint="eastAsia"/>
        </w:rPr>
        <w:t>输入命令</w:t>
      </w:r>
      <w:r>
        <w:rPr>
          <w:rFonts w:hint="eastAsia"/>
        </w:rPr>
        <w:t>python sdb.py -s 0</w:t>
      </w:r>
      <w:r>
        <w:rPr>
          <w:rFonts w:hint="eastAsia"/>
        </w:rPr>
        <w:t>，启动与</w:t>
      </w:r>
      <w:r>
        <w:rPr>
          <w:rFonts w:hint="eastAsia"/>
        </w:rPr>
        <w:t>sequencer</w:t>
      </w:r>
      <w:r>
        <w:rPr>
          <w:rFonts w:hint="eastAsia"/>
        </w:rPr>
        <w:t>相对应的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进程。</w:t>
      </w:r>
    </w:p>
    <w:p w:rsidR="00F85B8E" w:rsidRDefault="00F85B8E" w:rsidP="00F85B8E">
      <w:pPr>
        <w:pStyle w:val="a7"/>
      </w:pPr>
    </w:p>
    <w:p w:rsidR="00F85B8E" w:rsidRDefault="00F85B8E" w:rsidP="009C2CE6">
      <w:pPr>
        <w:pStyle w:val="3"/>
        <w:rPr>
          <w:rFonts w:hint="eastAsia"/>
        </w:rPr>
      </w:pPr>
      <w:r>
        <w:rPr>
          <w:rFonts w:hint="eastAsia"/>
        </w:rPr>
        <w:t>SDB</w:t>
      </w:r>
      <w:r>
        <w:rPr>
          <w:rFonts w:hint="eastAsia"/>
        </w:rPr>
        <w:t>操作</w:t>
      </w:r>
    </w:p>
    <w:p w:rsidR="00F85B8E" w:rsidRDefault="00F85B8E" w:rsidP="00F85B8E">
      <w:pPr>
        <w:pStyle w:val="a7"/>
      </w:pPr>
      <w:r>
        <w:rPr>
          <w:rFonts w:hint="eastAsia"/>
        </w:rPr>
        <w:t>load</w:t>
      </w:r>
      <w:r>
        <w:rPr>
          <w:rFonts w:hint="eastAsia"/>
        </w:rPr>
        <w:t>指令：</w:t>
      </w:r>
      <w:r>
        <w:rPr>
          <w:rFonts w:hint="eastAsia"/>
        </w:rPr>
        <w:t xml:space="preserve">  load </w:t>
      </w:r>
    </w:p>
    <w:p w:rsidR="0056232F" w:rsidRDefault="0056232F" w:rsidP="00F85B8E">
      <w:pPr>
        <w:pStyle w:val="a7"/>
        <w:rPr>
          <w:rFonts w:hint="eastAsia"/>
        </w:rPr>
      </w:pPr>
      <w:r w:rsidRPr="0056232F">
        <w:rPr>
          <w:noProof/>
        </w:rPr>
        <w:drawing>
          <wp:inline distT="0" distB="0" distL="0" distR="0">
            <wp:extent cx="3981450" cy="536133"/>
            <wp:effectExtent l="0" t="0" r="0" b="0"/>
            <wp:docPr id="6" name="图片 6" descr="D:\快盘\IntelligentWork\TM_Windows\Documents\ScreenShots\sdb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快盘\IntelligentWork\TM_Windows\Documents\ScreenShots\sdb_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19" cy="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2F" w:rsidRDefault="0056232F" w:rsidP="00F85B8E">
      <w:pPr>
        <w:pStyle w:val="a7"/>
      </w:pPr>
    </w:p>
    <w:p w:rsidR="0056232F" w:rsidRDefault="0056232F" w:rsidP="00F85B8E">
      <w:pPr>
        <w:pStyle w:val="a7"/>
      </w:pPr>
    </w:p>
    <w:p w:rsidR="0056232F" w:rsidRDefault="0056232F" w:rsidP="00F85B8E">
      <w:pPr>
        <w:pStyle w:val="a7"/>
      </w:pPr>
    </w:p>
    <w:p w:rsidR="00F85B8E" w:rsidRDefault="00F85B8E" w:rsidP="00F85B8E">
      <w:pPr>
        <w:pStyle w:val="a7"/>
      </w:pPr>
      <w:r>
        <w:rPr>
          <w:rFonts w:hint="eastAsia"/>
        </w:rPr>
        <w:lastRenderedPageBreak/>
        <w:t>list</w:t>
      </w:r>
      <w:r>
        <w:rPr>
          <w:rFonts w:hint="eastAsia"/>
        </w:rPr>
        <w:t>指令：</w:t>
      </w:r>
    </w:p>
    <w:p w:rsidR="0056232F" w:rsidRDefault="0056232F" w:rsidP="00F85B8E">
      <w:pPr>
        <w:pStyle w:val="a7"/>
        <w:rPr>
          <w:rFonts w:hint="eastAsia"/>
        </w:rPr>
      </w:pPr>
      <w:r w:rsidRPr="0056232F">
        <w:rPr>
          <w:noProof/>
        </w:rPr>
        <w:drawing>
          <wp:inline distT="0" distB="0" distL="0" distR="0">
            <wp:extent cx="3771900" cy="1579877"/>
            <wp:effectExtent l="0" t="0" r="0" b="1905"/>
            <wp:docPr id="7" name="图片 7" descr="D:\快盘\IntelligentWork\TM_Windows\Documents\ScreenShots\sdb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快盘\IntelligentWork\TM_Windows\Documents\ScreenShots\sdb_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67" cy="15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8E" w:rsidRDefault="00F85B8E" w:rsidP="00F85B8E">
      <w:pPr>
        <w:pStyle w:val="a7"/>
      </w:pPr>
      <w:r>
        <w:rPr>
          <w:rFonts w:hint="eastAsia"/>
        </w:rPr>
        <w:t>run</w:t>
      </w:r>
      <w:r>
        <w:rPr>
          <w:rFonts w:hint="eastAsia"/>
        </w:rPr>
        <w:t>指令：</w:t>
      </w:r>
    </w:p>
    <w:p w:rsidR="0056232F" w:rsidRDefault="0056232F" w:rsidP="00F85B8E">
      <w:pPr>
        <w:pStyle w:val="a7"/>
        <w:rPr>
          <w:rFonts w:hint="eastAsia"/>
        </w:rPr>
      </w:pPr>
      <w:r w:rsidRPr="0056232F">
        <w:rPr>
          <w:noProof/>
        </w:rPr>
        <w:drawing>
          <wp:inline distT="0" distB="0" distL="0" distR="0">
            <wp:extent cx="5278120" cy="336351"/>
            <wp:effectExtent l="0" t="0" r="0" b="6985"/>
            <wp:docPr id="8" name="图片 8" descr="D:\快盘\IntelligentWork\TM_Windows\Documents\ScreenShots\sdb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快盘\IntelligentWork\TM_Windows\Documents\ScreenShots\sdb_ru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F85B8E" w:rsidRDefault="00F85B8E" w:rsidP="00F85B8E">
      <w:pPr>
        <w:pStyle w:val="a7"/>
      </w:pPr>
    </w:p>
    <w:p w:rsidR="00F85B8E" w:rsidRDefault="00F85B8E" w:rsidP="009C2CE6">
      <w:pPr>
        <w:pStyle w:val="3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sequencer</w:t>
      </w:r>
      <w:r>
        <w:rPr>
          <w:rFonts w:hint="eastAsia"/>
        </w:rPr>
        <w:t>的</w:t>
      </w:r>
      <w:r>
        <w:rPr>
          <w:rFonts w:hint="eastAsia"/>
        </w:rPr>
        <w:t>pub</w:t>
      </w:r>
      <w:r>
        <w:rPr>
          <w:rFonts w:hint="eastAsia"/>
        </w:rPr>
        <w:t>信息。</w:t>
      </w:r>
    </w:p>
    <w:p w:rsidR="00F85B8E" w:rsidRDefault="00F85B8E" w:rsidP="00F85B8E">
      <w:pPr>
        <w:pStyle w:val="a7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hanmonitor.lua</w:t>
      </w:r>
      <w:proofErr w:type="spellEnd"/>
      <w:r>
        <w:rPr>
          <w:rFonts w:hint="eastAsia"/>
        </w:rPr>
        <w:t>程序，可以看到当前</w:t>
      </w:r>
      <w:r>
        <w:rPr>
          <w:rFonts w:hint="eastAsia"/>
        </w:rPr>
        <w:t>sequencer</w:t>
      </w:r>
      <w:r>
        <w:rPr>
          <w:rFonts w:hint="eastAsia"/>
        </w:rPr>
        <w:t>的全部</w:t>
      </w:r>
      <w:r>
        <w:rPr>
          <w:rFonts w:hint="eastAsia"/>
        </w:rPr>
        <w:t>pub</w:t>
      </w:r>
      <w:r>
        <w:rPr>
          <w:rFonts w:hint="eastAsia"/>
        </w:rPr>
        <w:t>信息。</w:t>
      </w:r>
    </w:p>
    <w:p w:rsidR="00424D59" w:rsidRDefault="00424D59" w:rsidP="002D6EA0">
      <w:pPr>
        <w:pStyle w:val="af3"/>
      </w:pPr>
    </w:p>
    <w:p w:rsidR="00913362" w:rsidRDefault="00913362" w:rsidP="00F85B8E">
      <w:pPr>
        <w:pStyle w:val="a7"/>
        <w:ind w:firstLine="0"/>
        <w:rPr>
          <w:rFonts w:hint="eastAsia"/>
        </w:rPr>
      </w:pPr>
    </w:p>
    <w:p w:rsidR="00AC0343" w:rsidRPr="003047E0" w:rsidRDefault="00F21CA5">
      <w:pPr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521335</wp:posOffset>
                </wp:positionH>
                <wp:positionV relativeFrom="margin">
                  <wp:posOffset>5210175</wp:posOffset>
                </wp:positionV>
                <wp:extent cx="4554855" cy="2590165"/>
                <wp:effectExtent l="0" t="0" r="2540" b="635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259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2C2" w:rsidRPr="001A758D" w:rsidRDefault="00F532C2" w:rsidP="00BD57C7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sz w:val="30"/>
                                <w:szCs w:val="30"/>
                              </w:rPr>
                            </w:pPr>
                            <w:r w:rsidRPr="001A758D"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公司名称：</w:t>
                            </w:r>
                            <w:r w:rsidR="000C6C23" w:rsidRPr="001A758D">
                              <w:rPr>
                                <w:rFonts w:ascii="宋体" w:hAnsi="宋体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Fonts w:ascii="宋体" w:hAnsi="宋体" w:hint="eastAsia"/>
                                <w:sz w:val="24"/>
                              </w:rPr>
                              <w:t>地址：</w:t>
                            </w: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 xml:space="preserve">    </w:t>
                            </w:r>
                            <w:r w:rsidRPr="001A758D">
                              <w:rPr>
                                <w:rStyle w:val="cntstyle15style38"/>
                                <w:rFonts w:ascii="宋体" w:hAnsi="宋体" w:hint="eastAsia"/>
                                <w:sz w:val="24"/>
                              </w:rPr>
                              <w:t>邮编：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>电话：                  传真：</w:t>
                            </w:r>
                            <w:r w:rsidRPr="001A758D"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  <w:t>技术</w:t>
                            </w:r>
                            <w:r w:rsidRPr="001A758D">
                              <w:rPr>
                                <w:rStyle w:val="text1"/>
                                <w:rFonts w:ascii="宋体" w:hAnsi="宋体" w:hint="eastAsia"/>
                                <w:sz w:val="24"/>
                              </w:rPr>
                              <w:t>服务</w:t>
                            </w:r>
                            <w:r w:rsidRPr="001A758D">
                              <w:rPr>
                                <w:rStyle w:val="text1"/>
                                <w:rFonts w:ascii="宋体" w:hAnsi="宋体"/>
                                <w:sz w:val="24"/>
                              </w:rPr>
                              <w:t>支持热线</w:t>
                            </w:r>
                            <w:r w:rsidRPr="001A758D">
                              <w:rPr>
                                <w:rFonts w:ascii="宋体" w:hAnsi="宋体"/>
                                <w:sz w:val="24"/>
                              </w:rPr>
                              <w:t>：</w:t>
                            </w:r>
                          </w:p>
                          <w:p w:rsidR="00F532C2" w:rsidRPr="001A758D" w:rsidRDefault="00F532C2" w:rsidP="00BD57C7">
                            <w:pPr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A758D">
                              <w:rPr>
                                <w:rStyle w:val="about1"/>
                                <w:rFonts w:ascii="宋体" w:hAnsi="宋体" w:hint="eastAsia"/>
                                <w:sz w:val="24"/>
                              </w:rPr>
                              <w:t>电子邮件：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41.05pt;margin-top:410.25pt;width:358.65pt;height:20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CQtg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" filled="f" stroked="f">
                <v:textbox>
                  <w:txbxContent>
                    <w:p w:rsidR="00F532C2" w:rsidRPr="001A758D" w:rsidRDefault="00F532C2" w:rsidP="00BD57C7">
                      <w:pPr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sz w:val="30"/>
                          <w:szCs w:val="30"/>
                        </w:rPr>
                      </w:pPr>
                      <w:r w:rsidRPr="001A758D"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公司名称：</w:t>
                      </w:r>
                      <w:r w:rsidR="000C6C23" w:rsidRPr="001A758D">
                        <w:rPr>
                          <w:rFonts w:ascii="宋体" w:hAnsi="宋体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Style w:val="text1"/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Fonts w:ascii="宋体" w:hAnsi="宋体" w:hint="eastAsia"/>
                          <w:sz w:val="24"/>
                        </w:rPr>
                        <w:t>地址：</w:t>
                      </w: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 xml:space="preserve">    </w:t>
                      </w:r>
                      <w:r w:rsidRPr="001A758D">
                        <w:rPr>
                          <w:rStyle w:val="cntstyle15style38"/>
                          <w:rFonts w:ascii="宋体" w:hAnsi="宋体" w:hint="eastAsia"/>
                          <w:sz w:val="24"/>
                        </w:rPr>
                        <w:t>邮编：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Style w:val="text1"/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>电话：                  传真：</w:t>
                      </w:r>
                      <w:r w:rsidRPr="001A758D">
                        <w:rPr>
                          <w:rStyle w:val="text1"/>
                          <w:rFonts w:ascii="宋体" w:hAnsi="宋体"/>
                          <w:sz w:val="24"/>
                        </w:rPr>
                        <w:t>技术</w:t>
                      </w:r>
                      <w:r w:rsidRPr="001A758D">
                        <w:rPr>
                          <w:rStyle w:val="text1"/>
                          <w:rFonts w:ascii="宋体" w:hAnsi="宋体" w:hint="eastAsia"/>
                          <w:sz w:val="24"/>
                        </w:rPr>
                        <w:t>服务</w:t>
                      </w:r>
                      <w:r w:rsidRPr="001A758D">
                        <w:rPr>
                          <w:rStyle w:val="text1"/>
                          <w:rFonts w:ascii="宋体" w:hAnsi="宋体"/>
                          <w:sz w:val="24"/>
                        </w:rPr>
                        <w:t>支持热线</w:t>
                      </w:r>
                      <w:r w:rsidRPr="001A758D">
                        <w:rPr>
                          <w:rFonts w:ascii="宋体" w:hAnsi="宋体"/>
                          <w:sz w:val="24"/>
                        </w:rPr>
                        <w:t>：</w:t>
                      </w:r>
                    </w:p>
                    <w:p w:rsidR="00F532C2" w:rsidRPr="001A758D" w:rsidRDefault="00F532C2" w:rsidP="00BD57C7">
                      <w:pPr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1A758D">
                        <w:rPr>
                          <w:rStyle w:val="about1"/>
                          <w:rFonts w:ascii="宋体" w:hAnsi="宋体" w:hint="eastAsia"/>
                          <w:sz w:val="24"/>
                        </w:rPr>
                        <w:t>电子邮件：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sectPr w:rsidR="00AC0343" w:rsidRPr="003047E0" w:rsidSect="00336779">
      <w:headerReference w:type="default" r:id="rId17"/>
      <w:footerReference w:type="default" r:id="rId18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5C" w:rsidRDefault="00C0555C">
      <w:r>
        <w:separator/>
      </w:r>
    </w:p>
    <w:p w:rsidR="00C0555C" w:rsidRDefault="00C0555C"/>
  </w:endnote>
  <w:endnote w:type="continuationSeparator" w:id="0">
    <w:p w:rsidR="00C0555C" w:rsidRDefault="00C0555C">
      <w:r>
        <w:continuationSeparator/>
      </w:r>
    </w:p>
    <w:p w:rsidR="00C0555C" w:rsidRDefault="00C05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创艺简中圆">
    <w:altName w:val="黑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Default="00F532C2">
    <w:pPr>
      <w:pStyle w:val="ab"/>
      <w:jc w:val="right"/>
    </w:pPr>
  </w:p>
  <w:p w:rsidR="00F532C2" w:rsidRDefault="00F532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D0" w:rsidRDefault="00734FD0" w:rsidP="00D800E6">
    <w:pPr>
      <w:pStyle w:val="ab"/>
      <w:spacing w:beforeLines="100" w:before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Default="00F21CA5" w:rsidP="00C442D2">
    <w:pPr>
      <w:pStyle w:val="ab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-12700</wp:posOffset>
              </wp:positionV>
              <wp:extent cx="1485900" cy="247015"/>
              <wp:effectExtent l="0" t="0" r="1905" b="4445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32C2" w:rsidRDefault="00F02DBA">
                          <w:pPr>
                            <w:pStyle w:val="ab"/>
                            <w:rPr>
                              <w:rFonts w:eastAsia="创艺简中圆" w:hint="eastAsia"/>
                              <w:color w:val="3399FF"/>
                              <w:sz w:val="24"/>
                            </w:rPr>
                          </w:pPr>
                          <w:r>
                            <w:rPr>
                              <w:rFonts w:eastAsia="创艺简中圆" w:hint="eastAsia"/>
                              <w:color w:val="3399FF"/>
                              <w:sz w:val="24"/>
                            </w:rPr>
                            <w:t>达明</w:t>
                          </w:r>
                          <w:r w:rsidR="00046A23">
                            <w:rPr>
                              <w:rFonts w:eastAsia="创艺简中圆" w:hint="eastAsia"/>
                              <w:color w:val="3399FF"/>
                              <w:sz w:val="24"/>
                            </w:rPr>
                            <w:t>软件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style="position:absolute;left:0;text-align:left;margin-left:0;margin-top:-1pt;width:117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" stroked="f">
              <v:textbox style="mso-fit-shape-to-text:t" inset="0,0,0,0">
                <w:txbxContent>
                  <w:p w:rsidR="00F532C2" w:rsidRDefault="00F02DBA">
                    <w:pPr>
                      <w:pStyle w:val="ab"/>
                      <w:rPr>
                        <w:rFonts w:eastAsia="创艺简中圆" w:hint="eastAsia"/>
                        <w:color w:val="3399FF"/>
                        <w:sz w:val="24"/>
                      </w:rPr>
                    </w:pPr>
                    <w:r>
                      <w:rPr>
                        <w:rFonts w:eastAsia="创艺简中圆" w:hint="eastAsia"/>
                        <w:color w:val="3399FF"/>
                        <w:sz w:val="24"/>
                      </w:rPr>
                      <w:t>达明</w:t>
                    </w:r>
                    <w:r w:rsidR="00046A23">
                      <w:rPr>
                        <w:rFonts w:eastAsia="创艺简中圆" w:hint="eastAsia"/>
                        <w:color w:val="3399FF"/>
                        <w:sz w:val="24"/>
                      </w:rPr>
                      <w:t>软件</w:t>
                    </w:r>
                  </w:p>
                </w:txbxContent>
              </v:textbox>
            </v:shape>
          </w:pict>
        </mc:Fallback>
      </mc:AlternateContent>
    </w:r>
    <w:r w:rsidR="00F532C2">
      <w:rPr>
        <w:rFonts w:hint="eastAsia"/>
        <w:kern w:val="0"/>
      </w:rPr>
      <w:t>第</w:t>
    </w:r>
    <w:r w:rsidR="00F532C2">
      <w:rPr>
        <w:rFonts w:hint="eastAsia"/>
        <w:kern w:val="0"/>
      </w:rPr>
      <w:t xml:space="preserve"> </w:t>
    </w:r>
    <w:r w:rsidR="00F532C2">
      <w:rPr>
        <w:kern w:val="0"/>
      </w:rPr>
      <w:fldChar w:fldCharType="begin"/>
    </w:r>
    <w:r w:rsidR="00F532C2">
      <w:rPr>
        <w:kern w:val="0"/>
      </w:rPr>
      <w:instrText xml:space="preserve"> PAGE </w:instrText>
    </w:r>
    <w:r w:rsidR="00F532C2">
      <w:rPr>
        <w:kern w:val="0"/>
      </w:rPr>
      <w:fldChar w:fldCharType="separate"/>
    </w:r>
    <w:r w:rsidR="0056232F">
      <w:rPr>
        <w:noProof/>
        <w:kern w:val="0"/>
      </w:rPr>
      <w:t>5</w: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页</w:t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共</w:t>
    </w:r>
    <w:r w:rsidR="00F532C2">
      <w:rPr>
        <w:rFonts w:hint="eastAsia"/>
        <w:kern w:val="0"/>
      </w:rPr>
      <w:t xml:space="preserve"> </w:t>
    </w:r>
    <w:r w:rsidR="00F532C2">
      <w:rPr>
        <w:kern w:val="0"/>
      </w:rPr>
      <w:fldChar w:fldCharType="begin"/>
    </w:r>
    <w:r w:rsidR="00F532C2">
      <w:rPr>
        <w:kern w:val="0"/>
      </w:rPr>
      <w:instrText xml:space="preserve"> </w:instrText>
    </w:r>
    <w:r w:rsidR="00F532C2">
      <w:rPr>
        <w:rFonts w:hint="eastAsia"/>
        <w:kern w:val="0"/>
      </w:rPr>
      <w:instrText>=</w:instrText>
    </w:r>
    <w:r w:rsidR="00F532C2">
      <w:rPr>
        <w:kern w:val="0"/>
      </w:rPr>
      <w:fldChar w:fldCharType="begin"/>
    </w:r>
    <w:r w:rsidR="00F532C2">
      <w:rPr>
        <w:kern w:val="0"/>
      </w:rPr>
      <w:instrText xml:space="preserve"> NUMPAGES </w:instrText>
    </w:r>
    <w:r w:rsidR="00F532C2">
      <w:rPr>
        <w:kern w:val="0"/>
      </w:rPr>
      <w:fldChar w:fldCharType="separate"/>
    </w:r>
    <w:r w:rsidR="0056232F">
      <w:rPr>
        <w:noProof/>
        <w:kern w:val="0"/>
      </w:rPr>
      <w:instrText>8</w:instrTex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instrText>-4</w:instrText>
    </w:r>
    <w:r w:rsidR="00F532C2">
      <w:rPr>
        <w:kern w:val="0"/>
      </w:rPr>
      <w:instrText xml:space="preserve"> </w:instrText>
    </w:r>
    <w:r w:rsidR="00F532C2">
      <w:rPr>
        <w:kern w:val="0"/>
      </w:rPr>
      <w:fldChar w:fldCharType="separate"/>
    </w:r>
    <w:r w:rsidR="0056232F">
      <w:rPr>
        <w:noProof/>
        <w:kern w:val="0"/>
      </w:rPr>
      <w:t>4</w:t>
    </w:r>
    <w:r w:rsidR="00F532C2">
      <w:rPr>
        <w:kern w:val="0"/>
      </w:rPr>
      <w:fldChar w:fldCharType="end"/>
    </w:r>
    <w:r w:rsidR="00F532C2">
      <w:rPr>
        <w:rFonts w:hint="eastAsia"/>
        <w:kern w:val="0"/>
      </w:rPr>
      <w:t xml:space="preserve"> </w:t>
    </w:r>
    <w:r w:rsidR="00F532C2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5C" w:rsidRDefault="00C0555C">
      <w:r>
        <w:separator/>
      </w:r>
    </w:p>
    <w:p w:rsidR="00C0555C" w:rsidRDefault="00C0555C"/>
  </w:footnote>
  <w:footnote w:type="continuationSeparator" w:id="0">
    <w:p w:rsidR="00C0555C" w:rsidRDefault="00C0555C">
      <w:r>
        <w:continuationSeparator/>
      </w:r>
    </w:p>
    <w:p w:rsidR="00C0555C" w:rsidRDefault="00C05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Pr="004F722F" w:rsidRDefault="004A235E" w:rsidP="00C442D2">
    <w:pPr>
      <w:pStyle w:val="aa"/>
      <w:pBdr>
        <w:bottom w:val="none" w:sz="0" w:space="0" w:color="auto"/>
      </w:pBdr>
      <w:tabs>
        <w:tab w:val="clear" w:pos="8306"/>
        <w:tab w:val="left" w:pos="870"/>
        <w:tab w:val="right" w:pos="8312"/>
      </w:tabs>
      <w:jc w:val="right"/>
    </w:pPr>
    <w:r>
      <w:tab/>
    </w:r>
    <w:r>
      <w:tab/>
    </w:r>
    <w:r w:rsidR="00F532C2">
      <w:fldChar w:fldCharType="begin"/>
    </w:r>
    <w:r w:rsidR="00F532C2">
      <w:instrText xml:space="preserve"> STYLEREF  </w:instrText>
    </w:r>
    <w:r w:rsidR="00F532C2">
      <w:instrText>标题</w:instrText>
    </w:r>
    <w:r w:rsidR="00F532C2">
      <w:instrText xml:space="preserve">  \* MERGEFORMAT </w:instrText>
    </w:r>
    <w:r w:rsidR="00F21CA5">
      <w:fldChar w:fldCharType="separate"/>
    </w:r>
    <w:r w:rsidR="0056232F">
      <w:rPr>
        <w:rFonts w:hint="eastAsia"/>
        <w:noProof/>
      </w:rPr>
      <w:t>文档历史</w:t>
    </w:r>
    <w:r w:rsidR="00F532C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C2" w:rsidRPr="004F722F" w:rsidRDefault="00F532C2" w:rsidP="00C442D2">
    <w:pPr>
      <w:pStyle w:val="aa"/>
      <w:pBdr>
        <w:bottom w:val="none" w:sz="0" w:space="0" w:color="auto"/>
      </w:pBdr>
      <w:jc w:val="right"/>
    </w:pPr>
    <w:r w:rsidRPr="004F722F"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56232F">
      <w:rPr>
        <w:rFonts w:hint="eastAsia"/>
        <w:noProof/>
      </w:rPr>
      <w:t>运行</w:t>
    </w:r>
    <w:r w:rsidR="0056232F">
      <w:rPr>
        <w:rFonts w:hint="eastAsia"/>
        <w:noProof/>
      </w:rPr>
      <w:t>Test Manager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0CE25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3FF2ADE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6696E6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2FCE4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E70AF4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2D248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901F8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66421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9C03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DC52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10"/>
    <w:multiLevelType w:val="multilevel"/>
    <w:tmpl w:val="8D4646AE"/>
    <w:lvl w:ilvl="0">
      <w:start w:val="1"/>
      <w:numFmt w:val="decimal"/>
      <w:pStyle w:val="1"/>
      <w:lvlText w:val="%1"/>
      <w:lvlJc w:val="left"/>
      <w:pPr>
        <w:tabs>
          <w:tab w:val="num" w:pos="142"/>
        </w:tabs>
        <w:ind w:left="142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1135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268"/>
        </w:tabs>
        <w:ind w:left="2268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77"/>
        </w:tabs>
        <w:ind w:left="297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44"/>
        </w:tabs>
        <w:ind w:left="354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11"/>
        </w:tabs>
        <w:ind w:left="411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19"/>
        </w:tabs>
        <w:ind w:left="4819" w:hanging="1700"/>
      </w:pPr>
      <w:rPr>
        <w:rFonts w:hint="eastAsia"/>
      </w:rPr>
    </w:lvl>
  </w:abstractNum>
  <w:abstractNum w:abstractNumId="12" w15:restartNumberingAfterBreak="0">
    <w:nsid w:val="0059118A"/>
    <w:multiLevelType w:val="multilevel"/>
    <w:tmpl w:val="2A208978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1426498"/>
    <w:multiLevelType w:val="hybridMultilevel"/>
    <w:tmpl w:val="E3EA102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35054BD"/>
    <w:multiLevelType w:val="hybridMultilevel"/>
    <w:tmpl w:val="3E7C70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04044E8F"/>
    <w:multiLevelType w:val="hybridMultilevel"/>
    <w:tmpl w:val="2A208978"/>
    <w:lvl w:ilvl="0" w:tplc="1E2E2FFC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096E6742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9EE14DC"/>
    <w:multiLevelType w:val="hybridMultilevel"/>
    <w:tmpl w:val="C32ABF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A7E3854"/>
    <w:multiLevelType w:val="hybridMultilevel"/>
    <w:tmpl w:val="7CA0A31E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B101282"/>
    <w:multiLevelType w:val="multilevel"/>
    <w:tmpl w:val="D86A082C"/>
    <w:styleLink w:val="a"/>
    <w:lvl w:ilvl="0">
      <w:start w:val="1"/>
      <w:numFmt w:val="decimal"/>
      <w:lvlText w:val="%1."/>
      <w:lvlJc w:val="left"/>
      <w:pPr>
        <w:tabs>
          <w:tab w:val="num" w:pos="1260"/>
        </w:tabs>
        <w:ind w:left="840" w:hanging="420"/>
      </w:pPr>
      <w:rPr>
        <w:rFonts w:ascii="Arial" w:eastAsia="宋体" w:hAnsi="Arial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594D56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09654AD"/>
    <w:multiLevelType w:val="hybridMultilevel"/>
    <w:tmpl w:val="4E94F1CC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2A83251"/>
    <w:multiLevelType w:val="hybridMultilevel"/>
    <w:tmpl w:val="1694966A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371602A"/>
    <w:multiLevelType w:val="hybridMultilevel"/>
    <w:tmpl w:val="FBC20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ED6DB8"/>
    <w:multiLevelType w:val="hybridMultilevel"/>
    <w:tmpl w:val="F09C16B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9BD013F"/>
    <w:multiLevelType w:val="hybridMultilevel"/>
    <w:tmpl w:val="D86A082C"/>
    <w:lvl w:ilvl="0" w:tplc="1E2E2FFC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0EC70DB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3950067"/>
    <w:multiLevelType w:val="hybridMultilevel"/>
    <w:tmpl w:val="DBB42144"/>
    <w:lvl w:ilvl="0" w:tplc="D474F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467C23"/>
    <w:multiLevelType w:val="hybridMultilevel"/>
    <w:tmpl w:val="0D641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0047693"/>
    <w:multiLevelType w:val="hybridMultilevel"/>
    <w:tmpl w:val="7B26EF48"/>
    <w:lvl w:ilvl="0" w:tplc="026057B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46548C"/>
    <w:multiLevelType w:val="multilevel"/>
    <w:tmpl w:val="D6200C6C"/>
    <w:lvl w:ilvl="0">
      <w:start w:val="1"/>
      <w:numFmt w:val="decimal"/>
      <w:lvlText w:val="%1"/>
      <w:lvlJc w:val="left"/>
      <w:pPr>
        <w:tabs>
          <w:tab w:val="num" w:pos="142"/>
        </w:tabs>
        <w:ind w:left="14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113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68"/>
        </w:tabs>
        <w:ind w:left="226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77"/>
        </w:tabs>
        <w:ind w:left="297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44"/>
        </w:tabs>
        <w:ind w:left="354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11"/>
        </w:tabs>
        <w:ind w:left="411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19"/>
        </w:tabs>
        <w:ind w:left="4819" w:hanging="1700"/>
      </w:pPr>
      <w:rPr>
        <w:rFonts w:hint="eastAsia"/>
      </w:rPr>
    </w:lvl>
  </w:abstractNum>
  <w:abstractNum w:abstractNumId="31" w15:restartNumberingAfterBreak="0">
    <w:nsid w:val="60C81313"/>
    <w:multiLevelType w:val="hybridMultilevel"/>
    <w:tmpl w:val="5C7691F2"/>
    <w:lvl w:ilvl="0" w:tplc="9C2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C615CA"/>
    <w:multiLevelType w:val="multilevel"/>
    <w:tmpl w:val="79148BAC"/>
    <w:lvl w:ilvl="0">
      <w:start w:val="1"/>
      <w:numFmt w:val="decimal"/>
      <w:lvlText w:val="%1"/>
      <w:lvlJc w:val="left"/>
      <w:pPr>
        <w:tabs>
          <w:tab w:val="num" w:pos="-28"/>
        </w:tabs>
        <w:ind w:left="-2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39"/>
        </w:tabs>
        <w:ind w:left="53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96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31"/>
        </w:tabs>
        <w:ind w:left="153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209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07"/>
        </w:tabs>
        <w:ind w:left="280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41"/>
        </w:tabs>
        <w:ind w:left="394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9"/>
        </w:tabs>
        <w:ind w:left="4649" w:hanging="1700"/>
      </w:pPr>
      <w:rPr>
        <w:rFonts w:hint="eastAsia"/>
      </w:rPr>
    </w:lvl>
  </w:abstractNum>
  <w:abstractNum w:abstractNumId="33" w15:restartNumberingAfterBreak="0">
    <w:nsid w:val="62F942B5"/>
    <w:multiLevelType w:val="hybridMultilevel"/>
    <w:tmpl w:val="CD26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31859C2"/>
    <w:multiLevelType w:val="multilevel"/>
    <w:tmpl w:val="E3EA102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3A4E7B"/>
    <w:multiLevelType w:val="multilevel"/>
    <w:tmpl w:val="D86A082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Arial" w:eastAsia="宋体" w:hAnsi="Arial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A5310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B7E6613"/>
    <w:multiLevelType w:val="hybridMultilevel"/>
    <w:tmpl w:val="69AEBD70"/>
    <w:lvl w:ilvl="0" w:tplc="7A70BEC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9A8EC8A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62C6BFA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60EC96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EE01B1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360E46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7D6CF58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2FAC56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CEE5B4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C93733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9" w15:restartNumberingAfterBreak="0">
    <w:nsid w:val="7CEC3E53"/>
    <w:multiLevelType w:val="hybridMultilevel"/>
    <w:tmpl w:val="52225BD8"/>
    <w:lvl w:ilvl="0" w:tplc="BE60EA8E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C7E06F5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5A66BF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2AC11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E9827B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7A2378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1CC209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260AE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CEC238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D7A73EF"/>
    <w:multiLevelType w:val="multilevel"/>
    <w:tmpl w:val="6B4EEE56"/>
    <w:lvl w:ilvl="0">
      <w:start w:val="1"/>
      <w:numFmt w:val="decimal"/>
      <w:lvlText w:val="%1"/>
      <w:lvlJc w:val="left"/>
      <w:pPr>
        <w:tabs>
          <w:tab w:val="num" w:pos="-28"/>
        </w:tabs>
        <w:ind w:left="-2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39"/>
        </w:tabs>
        <w:ind w:left="53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96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31"/>
        </w:tabs>
        <w:ind w:left="153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209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07"/>
        </w:tabs>
        <w:ind w:left="280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41"/>
        </w:tabs>
        <w:ind w:left="394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9"/>
        </w:tabs>
        <w:ind w:left="4649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37"/>
  </w:num>
  <w:num w:numId="15">
    <w:abstractNumId w:val="10"/>
  </w:num>
  <w:num w:numId="16">
    <w:abstractNumId w:val="36"/>
  </w:num>
  <w:num w:numId="17">
    <w:abstractNumId w:val="24"/>
  </w:num>
  <w:num w:numId="18">
    <w:abstractNumId w:val="29"/>
  </w:num>
  <w:num w:numId="19">
    <w:abstractNumId w:val="33"/>
  </w:num>
  <w:num w:numId="20">
    <w:abstractNumId w:val="17"/>
  </w:num>
  <w:num w:numId="21">
    <w:abstractNumId w:val="28"/>
  </w:num>
  <w:num w:numId="22">
    <w:abstractNumId w:val="38"/>
  </w:num>
  <w:num w:numId="23">
    <w:abstractNumId w:val="25"/>
  </w:num>
  <w:num w:numId="24">
    <w:abstractNumId w:val="26"/>
  </w:num>
  <w:num w:numId="25">
    <w:abstractNumId w:val="32"/>
  </w:num>
  <w:num w:numId="26">
    <w:abstractNumId w:val="40"/>
  </w:num>
  <w:num w:numId="27">
    <w:abstractNumId w:val="30"/>
  </w:num>
  <w:num w:numId="28">
    <w:abstractNumId w:val="20"/>
  </w:num>
  <w:num w:numId="29">
    <w:abstractNumId w:val="35"/>
  </w:num>
  <w:num w:numId="30">
    <w:abstractNumId w:val="13"/>
  </w:num>
  <w:num w:numId="31">
    <w:abstractNumId w:val="39"/>
  </w:num>
  <w:num w:numId="32">
    <w:abstractNumId w:val="16"/>
  </w:num>
  <w:num w:numId="33">
    <w:abstractNumId w:val="19"/>
  </w:num>
  <w:num w:numId="34">
    <w:abstractNumId w:val="22"/>
  </w:num>
  <w:num w:numId="35">
    <w:abstractNumId w:val="15"/>
  </w:num>
  <w:num w:numId="36">
    <w:abstractNumId w:val="12"/>
  </w:num>
  <w:num w:numId="37">
    <w:abstractNumId w:val="21"/>
  </w:num>
  <w:num w:numId="38">
    <w:abstractNumId w:val="18"/>
  </w:num>
  <w:num w:numId="39">
    <w:abstractNumId w:val="34"/>
  </w:num>
  <w:num w:numId="40">
    <w:abstractNumId w:val="23"/>
  </w:num>
  <w:num w:numId="41">
    <w:abstractNumId w:val="3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9f,#06f,#09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A5"/>
    <w:rsid w:val="000011A3"/>
    <w:rsid w:val="00002734"/>
    <w:rsid w:val="00003176"/>
    <w:rsid w:val="000048F1"/>
    <w:rsid w:val="000121C7"/>
    <w:rsid w:val="00020818"/>
    <w:rsid w:val="000212B2"/>
    <w:rsid w:val="00021782"/>
    <w:rsid w:val="00023406"/>
    <w:rsid w:val="00025618"/>
    <w:rsid w:val="000336D1"/>
    <w:rsid w:val="00033745"/>
    <w:rsid w:val="000346AE"/>
    <w:rsid w:val="00037384"/>
    <w:rsid w:val="00040150"/>
    <w:rsid w:val="00046A23"/>
    <w:rsid w:val="00047556"/>
    <w:rsid w:val="000516A9"/>
    <w:rsid w:val="000611F9"/>
    <w:rsid w:val="00062731"/>
    <w:rsid w:val="00063B9E"/>
    <w:rsid w:val="000714B3"/>
    <w:rsid w:val="00071D3F"/>
    <w:rsid w:val="00072C0A"/>
    <w:rsid w:val="00073871"/>
    <w:rsid w:val="000740AB"/>
    <w:rsid w:val="00074245"/>
    <w:rsid w:val="0007568E"/>
    <w:rsid w:val="00080D1F"/>
    <w:rsid w:val="000835F7"/>
    <w:rsid w:val="00084858"/>
    <w:rsid w:val="00085835"/>
    <w:rsid w:val="000861BD"/>
    <w:rsid w:val="0009355C"/>
    <w:rsid w:val="000937A4"/>
    <w:rsid w:val="000943E7"/>
    <w:rsid w:val="00096E53"/>
    <w:rsid w:val="00096FCF"/>
    <w:rsid w:val="00097BA5"/>
    <w:rsid w:val="000A4154"/>
    <w:rsid w:val="000A6D4E"/>
    <w:rsid w:val="000A7BA8"/>
    <w:rsid w:val="000B4626"/>
    <w:rsid w:val="000B4DD8"/>
    <w:rsid w:val="000B4EC7"/>
    <w:rsid w:val="000C2579"/>
    <w:rsid w:val="000C2D79"/>
    <w:rsid w:val="000C3347"/>
    <w:rsid w:val="000C6C23"/>
    <w:rsid w:val="000C781F"/>
    <w:rsid w:val="000D4475"/>
    <w:rsid w:val="000D4D37"/>
    <w:rsid w:val="000D5EFC"/>
    <w:rsid w:val="000D78FE"/>
    <w:rsid w:val="000E1784"/>
    <w:rsid w:val="000E24C9"/>
    <w:rsid w:val="000E6932"/>
    <w:rsid w:val="000E6BF8"/>
    <w:rsid w:val="000E7B9A"/>
    <w:rsid w:val="000F105C"/>
    <w:rsid w:val="000F3A0F"/>
    <w:rsid w:val="000F4731"/>
    <w:rsid w:val="000F604E"/>
    <w:rsid w:val="001009EB"/>
    <w:rsid w:val="00102918"/>
    <w:rsid w:val="00106187"/>
    <w:rsid w:val="001078AC"/>
    <w:rsid w:val="001101F1"/>
    <w:rsid w:val="00111018"/>
    <w:rsid w:val="001123E8"/>
    <w:rsid w:val="00112546"/>
    <w:rsid w:val="001178A1"/>
    <w:rsid w:val="0012338D"/>
    <w:rsid w:val="00125ACD"/>
    <w:rsid w:val="00127D53"/>
    <w:rsid w:val="0013070C"/>
    <w:rsid w:val="001317E8"/>
    <w:rsid w:val="00135C15"/>
    <w:rsid w:val="00136CD5"/>
    <w:rsid w:val="001406D8"/>
    <w:rsid w:val="00140878"/>
    <w:rsid w:val="001411CF"/>
    <w:rsid w:val="0014268B"/>
    <w:rsid w:val="001503FB"/>
    <w:rsid w:val="00151780"/>
    <w:rsid w:val="0015189D"/>
    <w:rsid w:val="00151EF7"/>
    <w:rsid w:val="001529D6"/>
    <w:rsid w:val="00156A92"/>
    <w:rsid w:val="00156DC1"/>
    <w:rsid w:val="00157315"/>
    <w:rsid w:val="0015735B"/>
    <w:rsid w:val="00163DF8"/>
    <w:rsid w:val="00166A39"/>
    <w:rsid w:val="00166AF9"/>
    <w:rsid w:val="00170633"/>
    <w:rsid w:val="001709FE"/>
    <w:rsid w:val="001712F3"/>
    <w:rsid w:val="001717F6"/>
    <w:rsid w:val="00173DF3"/>
    <w:rsid w:val="00174E17"/>
    <w:rsid w:val="00180C9A"/>
    <w:rsid w:val="001821C2"/>
    <w:rsid w:val="001823E7"/>
    <w:rsid w:val="001827FC"/>
    <w:rsid w:val="00184994"/>
    <w:rsid w:val="00185DEE"/>
    <w:rsid w:val="001913E5"/>
    <w:rsid w:val="001A3556"/>
    <w:rsid w:val="001A522F"/>
    <w:rsid w:val="001A7D24"/>
    <w:rsid w:val="001B29E9"/>
    <w:rsid w:val="001B2D9E"/>
    <w:rsid w:val="001B5E93"/>
    <w:rsid w:val="001C12B8"/>
    <w:rsid w:val="001C133E"/>
    <w:rsid w:val="001C2A09"/>
    <w:rsid w:val="001C7E1B"/>
    <w:rsid w:val="001D1510"/>
    <w:rsid w:val="001D25DE"/>
    <w:rsid w:val="001D60C5"/>
    <w:rsid w:val="001D7B34"/>
    <w:rsid w:val="001D7C8B"/>
    <w:rsid w:val="001E27F6"/>
    <w:rsid w:val="001E3E56"/>
    <w:rsid w:val="001F0033"/>
    <w:rsid w:val="001F4D4C"/>
    <w:rsid w:val="001F69C0"/>
    <w:rsid w:val="0020626A"/>
    <w:rsid w:val="00207321"/>
    <w:rsid w:val="0021493C"/>
    <w:rsid w:val="00221ABF"/>
    <w:rsid w:val="00224FA7"/>
    <w:rsid w:val="00233B6A"/>
    <w:rsid w:val="002368DA"/>
    <w:rsid w:val="00236CAD"/>
    <w:rsid w:val="002418C1"/>
    <w:rsid w:val="00241FE4"/>
    <w:rsid w:val="00244B71"/>
    <w:rsid w:val="00245218"/>
    <w:rsid w:val="00246362"/>
    <w:rsid w:val="00251D4E"/>
    <w:rsid w:val="002535F1"/>
    <w:rsid w:val="00254D25"/>
    <w:rsid w:val="002601E4"/>
    <w:rsid w:val="00261343"/>
    <w:rsid w:val="00265AAD"/>
    <w:rsid w:val="00266278"/>
    <w:rsid w:val="00266930"/>
    <w:rsid w:val="00267B52"/>
    <w:rsid w:val="00270EE4"/>
    <w:rsid w:val="00272744"/>
    <w:rsid w:val="00272B14"/>
    <w:rsid w:val="002754FC"/>
    <w:rsid w:val="00275818"/>
    <w:rsid w:val="002759ED"/>
    <w:rsid w:val="00281C14"/>
    <w:rsid w:val="00282655"/>
    <w:rsid w:val="00282CFF"/>
    <w:rsid w:val="00283CB1"/>
    <w:rsid w:val="00292189"/>
    <w:rsid w:val="00295C5B"/>
    <w:rsid w:val="002969C9"/>
    <w:rsid w:val="0029726F"/>
    <w:rsid w:val="002A0EA8"/>
    <w:rsid w:val="002A48E6"/>
    <w:rsid w:val="002A5F5E"/>
    <w:rsid w:val="002B0724"/>
    <w:rsid w:val="002B2770"/>
    <w:rsid w:val="002B33A0"/>
    <w:rsid w:val="002B4CBA"/>
    <w:rsid w:val="002C2579"/>
    <w:rsid w:val="002C5038"/>
    <w:rsid w:val="002C5D12"/>
    <w:rsid w:val="002D094A"/>
    <w:rsid w:val="002D2AC5"/>
    <w:rsid w:val="002D6EA0"/>
    <w:rsid w:val="002D7146"/>
    <w:rsid w:val="002D7E16"/>
    <w:rsid w:val="002E2904"/>
    <w:rsid w:val="002E2B84"/>
    <w:rsid w:val="002E323F"/>
    <w:rsid w:val="002E5A0B"/>
    <w:rsid w:val="002E6690"/>
    <w:rsid w:val="002F005F"/>
    <w:rsid w:val="002F34FF"/>
    <w:rsid w:val="002F35A2"/>
    <w:rsid w:val="002F44E8"/>
    <w:rsid w:val="0030100F"/>
    <w:rsid w:val="00301B56"/>
    <w:rsid w:val="00307507"/>
    <w:rsid w:val="00310256"/>
    <w:rsid w:val="0031190D"/>
    <w:rsid w:val="0031326C"/>
    <w:rsid w:val="0031698C"/>
    <w:rsid w:val="00317565"/>
    <w:rsid w:val="00321979"/>
    <w:rsid w:val="00330C55"/>
    <w:rsid w:val="00331512"/>
    <w:rsid w:val="003324A2"/>
    <w:rsid w:val="00336779"/>
    <w:rsid w:val="00343A05"/>
    <w:rsid w:val="00346039"/>
    <w:rsid w:val="00347E05"/>
    <w:rsid w:val="00357A0E"/>
    <w:rsid w:val="00361D80"/>
    <w:rsid w:val="00365BA1"/>
    <w:rsid w:val="00366AF6"/>
    <w:rsid w:val="003674C0"/>
    <w:rsid w:val="003709A6"/>
    <w:rsid w:val="00371EF5"/>
    <w:rsid w:val="00374DF1"/>
    <w:rsid w:val="003766F1"/>
    <w:rsid w:val="00376A6B"/>
    <w:rsid w:val="00377AE8"/>
    <w:rsid w:val="003806B5"/>
    <w:rsid w:val="0038217F"/>
    <w:rsid w:val="00383463"/>
    <w:rsid w:val="0038366B"/>
    <w:rsid w:val="00384CF5"/>
    <w:rsid w:val="003903BD"/>
    <w:rsid w:val="00390ED2"/>
    <w:rsid w:val="0039132D"/>
    <w:rsid w:val="00397A64"/>
    <w:rsid w:val="00397DDA"/>
    <w:rsid w:val="003A1EFB"/>
    <w:rsid w:val="003A200A"/>
    <w:rsid w:val="003A21D2"/>
    <w:rsid w:val="003A2E03"/>
    <w:rsid w:val="003A3167"/>
    <w:rsid w:val="003A41F6"/>
    <w:rsid w:val="003A553A"/>
    <w:rsid w:val="003A7C4B"/>
    <w:rsid w:val="003B4F83"/>
    <w:rsid w:val="003B5A68"/>
    <w:rsid w:val="003B710F"/>
    <w:rsid w:val="003C0C05"/>
    <w:rsid w:val="003C5F1A"/>
    <w:rsid w:val="003C63C0"/>
    <w:rsid w:val="003C7C64"/>
    <w:rsid w:val="003D1F2D"/>
    <w:rsid w:val="003D30DD"/>
    <w:rsid w:val="003D5002"/>
    <w:rsid w:val="003D53EB"/>
    <w:rsid w:val="003D61A2"/>
    <w:rsid w:val="003E4414"/>
    <w:rsid w:val="003E4D24"/>
    <w:rsid w:val="003E5AFE"/>
    <w:rsid w:val="003E6DC4"/>
    <w:rsid w:val="003F11D5"/>
    <w:rsid w:val="003F23FB"/>
    <w:rsid w:val="004067E9"/>
    <w:rsid w:val="004077ED"/>
    <w:rsid w:val="004138F2"/>
    <w:rsid w:val="0041761A"/>
    <w:rsid w:val="00421AB7"/>
    <w:rsid w:val="00422631"/>
    <w:rsid w:val="00424D59"/>
    <w:rsid w:val="00424F7F"/>
    <w:rsid w:val="00425EDE"/>
    <w:rsid w:val="00427893"/>
    <w:rsid w:val="00432D61"/>
    <w:rsid w:val="00435A06"/>
    <w:rsid w:val="00436888"/>
    <w:rsid w:val="00441B38"/>
    <w:rsid w:val="00445747"/>
    <w:rsid w:val="0045148F"/>
    <w:rsid w:val="00451CFB"/>
    <w:rsid w:val="004526A1"/>
    <w:rsid w:val="00452AD6"/>
    <w:rsid w:val="00452B52"/>
    <w:rsid w:val="004535EB"/>
    <w:rsid w:val="00454D20"/>
    <w:rsid w:val="00455C1E"/>
    <w:rsid w:val="00461486"/>
    <w:rsid w:val="00462685"/>
    <w:rsid w:val="004636A2"/>
    <w:rsid w:val="004647CB"/>
    <w:rsid w:val="00465785"/>
    <w:rsid w:val="00467ED6"/>
    <w:rsid w:val="00467FB1"/>
    <w:rsid w:val="0047199D"/>
    <w:rsid w:val="004774DC"/>
    <w:rsid w:val="00480377"/>
    <w:rsid w:val="00480B39"/>
    <w:rsid w:val="0048482B"/>
    <w:rsid w:val="00485912"/>
    <w:rsid w:val="0048720D"/>
    <w:rsid w:val="00491D3E"/>
    <w:rsid w:val="0049585A"/>
    <w:rsid w:val="00495B49"/>
    <w:rsid w:val="00496442"/>
    <w:rsid w:val="00496748"/>
    <w:rsid w:val="00496D1E"/>
    <w:rsid w:val="004A235E"/>
    <w:rsid w:val="004A26CB"/>
    <w:rsid w:val="004A2E4F"/>
    <w:rsid w:val="004A49CA"/>
    <w:rsid w:val="004A585C"/>
    <w:rsid w:val="004A78D4"/>
    <w:rsid w:val="004B069F"/>
    <w:rsid w:val="004B08F8"/>
    <w:rsid w:val="004B1C12"/>
    <w:rsid w:val="004B28E5"/>
    <w:rsid w:val="004B29C9"/>
    <w:rsid w:val="004B4672"/>
    <w:rsid w:val="004B6363"/>
    <w:rsid w:val="004C2D89"/>
    <w:rsid w:val="004C69EB"/>
    <w:rsid w:val="004C72E7"/>
    <w:rsid w:val="004C7E26"/>
    <w:rsid w:val="004D2162"/>
    <w:rsid w:val="004D265D"/>
    <w:rsid w:val="004D3704"/>
    <w:rsid w:val="004D44A3"/>
    <w:rsid w:val="004D5450"/>
    <w:rsid w:val="004D70F9"/>
    <w:rsid w:val="004D724C"/>
    <w:rsid w:val="004E37CF"/>
    <w:rsid w:val="004E6BEB"/>
    <w:rsid w:val="004E71FB"/>
    <w:rsid w:val="004F03C4"/>
    <w:rsid w:val="004F1DAB"/>
    <w:rsid w:val="004F653F"/>
    <w:rsid w:val="004F722F"/>
    <w:rsid w:val="005006CC"/>
    <w:rsid w:val="005024A3"/>
    <w:rsid w:val="00504FB4"/>
    <w:rsid w:val="00515777"/>
    <w:rsid w:val="005165FA"/>
    <w:rsid w:val="00517687"/>
    <w:rsid w:val="0052089D"/>
    <w:rsid w:val="00521203"/>
    <w:rsid w:val="00522443"/>
    <w:rsid w:val="00522B31"/>
    <w:rsid w:val="0052483E"/>
    <w:rsid w:val="00524BD9"/>
    <w:rsid w:val="005274AC"/>
    <w:rsid w:val="0053715E"/>
    <w:rsid w:val="00537364"/>
    <w:rsid w:val="0054759F"/>
    <w:rsid w:val="00547893"/>
    <w:rsid w:val="00556ABB"/>
    <w:rsid w:val="00556E21"/>
    <w:rsid w:val="0056232F"/>
    <w:rsid w:val="00562AA7"/>
    <w:rsid w:val="00562FAE"/>
    <w:rsid w:val="00574C97"/>
    <w:rsid w:val="00575743"/>
    <w:rsid w:val="005821A9"/>
    <w:rsid w:val="005840AE"/>
    <w:rsid w:val="00584781"/>
    <w:rsid w:val="005852A9"/>
    <w:rsid w:val="00590304"/>
    <w:rsid w:val="0059308C"/>
    <w:rsid w:val="005945F0"/>
    <w:rsid w:val="005A3901"/>
    <w:rsid w:val="005A3CD5"/>
    <w:rsid w:val="005B0669"/>
    <w:rsid w:val="005B0772"/>
    <w:rsid w:val="005B433F"/>
    <w:rsid w:val="005B47C2"/>
    <w:rsid w:val="005B764F"/>
    <w:rsid w:val="005B7D5A"/>
    <w:rsid w:val="005C3660"/>
    <w:rsid w:val="005C3B9F"/>
    <w:rsid w:val="005C6A6B"/>
    <w:rsid w:val="005D3C84"/>
    <w:rsid w:val="005D40EA"/>
    <w:rsid w:val="005D5CAA"/>
    <w:rsid w:val="005D79A1"/>
    <w:rsid w:val="005D7CB5"/>
    <w:rsid w:val="005E120F"/>
    <w:rsid w:val="005E3535"/>
    <w:rsid w:val="005E394F"/>
    <w:rsid w:val="005E6384"/>
    <w:rsid w:val="005F18EF"/>
    <w:rsid w:val="005F2D12"/>
    <w:rsid w:val="005F7762"/>
    <w:rsid w:val="00601A40"/>
    <w:rsid w:val="00601BDD"/>
    <w:rsid w:val="00604C67"/>
    <w:rsid w:val="00607F7A"/>
    <w:rsid w:val="006100DB"/>
    <w:rsid w:val="00611E1D"/>
    <w:rsid w:val="006121B3"/>
    <w:rsid w:val="00614A99"/>
    <w:rsid w:val="00617026"/>
    <w:rsid w:val="00617846"/>
    <w:rsid w:val="006200E7"/>
    <w:rsid w:val="00626201"/>
    <w:rsid w:val="0063204C"/>
    <w:rsid w:val="00632A71"/>
    <w:rsid w:val="00632D05"/>
    <w:rsid w:val="00636219"/>
    <w:rsid w:val="00636C77"/>
    <w:rsid w:val="00637101"/>
    <w:rsid w:val="00640166"/>
    <w:rsid w:val="006411AB"/>
    <w:rsid w:val="00650178"/>
    <w:rsid w:val="00650783"/>
    <w:rsid w:val="00650EEC"/>
    <w:rsid w:val="006514CC"/>
    <w:rsid w:val="00653173"/>
    <w:rsid w:val="00654878"/>
    <w:rsid w:val="006562DB"/>
    <w:rsid w:val="006574BF"/>
    <w:rsid w:val="00660C7D"/>
    <w:rsid w:val="00660F2E"/>
    <w:rsid w:val="006624C2"/>
    <w:rsid w:val="00664CFD"/>
    <w:rsid w:val="00665861"/>
    <w:rsid w:val="00666E5F"/>
    <w:rsid w:val="00667D49"/>
    <w:rsid w:val="00670D9C"/>
    <w:rsid w:val="00672275"/>
    <w:rsid w:val="006723A4"/>
    <w:rsid w:val="00672963"/>
    <w:rsid w:val="00674A9C"/>
    <w:rsid w:val="00684D53"/>
    <w:rsid w:val="0069090E"/>
    <w:rsid w:val="00690AC3"/>
    <w:rsid w:val="006920D1"/>
    <w:rsid w:val="00692C2B"/>
    <w:rsid w:val="00693775"/>
    <w:rsid w:val="00693D9A"/>
    <w:rsid w:val="00693EFB"/>
    <w:rsid w:val="0069668E"/>
    <w:rsid w:val="0069751B"/>
    <w:rsid w:val="006978E0"/>
    <w:rsid w:val="00697B9E"/>
    <w:rsid w:val="006A21A0"/>
    <w:rsid w:val="006A3D7B"/>
    <w:rsid w:val="006A4A5F"/>
    <w:rsid w:val="006A658D"/>
    <w:rsid w:val="006B219E"/>
    <w:rsid w:val="006B5FB2"/>
    <w:rsid w:val="006B672F"/>
    <w:rsid w:val="006C1920"/>
    <w:rsid w:val="006C1A0F"/>
    <w:rsid w:val="006C3496"/>
    <w:rsid w:val="006C7356"/>
    <w:rsid w:val="006E039A"/>
    <w:rsid w:val="006E55C5"/>
    <w:rsid w:val="006F0510"/>
    <w:rsid w:val="006F1F1A"/>
    <w:rsid w:val="006F39BD"/>
    <w:rsid w:val="006F4246"/>
    <w:rsid w:val="00702ECE"/>
    <w:rsid w:val="00704621"/>
    <w:rsid w:val="00706151"/>
    <w:rsid w:val="00707C5C"/>
    <w:rsid w:val="00707E85"/>
    <w:rsid w:val="00710D87"/>
    <w:rsid w:val="00712E8E"/>
    <w:rsid w:val="00714816"/>
    <w:rsid w:val="00715FE2"/>
    <w:rsid w:val="007178CC"/>
    <w:rsid w:val="007315CE"/>
    <w:rsid w:val="007337DE"/>
    <w:rsid w:val="00734548"/>
    <w:rsid w:val="00734FD0"/>
    <w:rsid w:val="0073501E"/>
    <w:rsid w:val="007379A4"/>
    <w:rsid w:val="00741045"/>
    <w:rsid w:val="0075502E"/>
    <w:rsid w:val="00760C7A"/>
    <w:rsid w:val="00761338"/>
    <w:rsid w:val="007634C9"/>
    <w:rsid w:val="00764106"/>
    <w:rsid w:val="00765593"/>
    <w:rsid w:val="00766614"/>
    <w:rsid w:val="00770258"/>
    <w:rsid w:val="00770DF0"/>
    <w:rsid w:val="007714DB"/>
    <w:rsid w:val="00773B88"/>
    <w:rsid w:val="00783023"/>
    <w:rsid w:val="007A25FA"/>
    <w:rsid w:val="007A4219"/>
    <w:rsid w:val="007B1586"/>
    <w:rsid w:val="007B19AE"/>
    <w:rsid w:val="007B2224"/>
    <w:rsid w:val="007B357D"/>
    <w:rsid w:val="007B42BE"/>
    <w:rsid w:val="007B53D7"/>
    <w:rsid w:val="007B5C38"/>
    <w:rsid w:val="007B5D4E"/>
    <w:rsid w:val="007C2F0D"/>
    <w:rsid w:val="007C3AAC"/>
    <w:rsid w:val="007C4DAA"/>
    <w:rsid w:val="007C6CCD"/>
    <w:rsid w:val="007D0254"/>
    <w:rsid w:val="007D2E41"/>
    <w:rsid w:val="007D35FC"/>
    <w:rsid w:val="007D5100"/>
    <w:rsid w:val="007D556A"/>
    <w:rsid w:val="007D5C68"/>
    <w:rsid w:val="007D6FD9"/>
    <w:rsid w:val="007E1795"/>
    <w:rsid w:val="007E2356"/>
    <w:rsid w:val="007E42CB"/>
    <w:rsid w:val="007E61AC"/>
    <w:rsid w:val="007E6C48"/>
    <w:rsid w:val="007E6C90"/>
    <w:rsid w:val="007F11DA"/>
    <w:rsid w:val="007F15AA"/>
    <w:rsid w:val="007F3EA1"/>
    <w:rsid w:val="007F4518"/>
    <w:rsid w:val="007F66DB"/>
    <w:rsid w:val="007F6A05"/>
    <w:rsid w:val="007F6F27"/>
    <w:rsid w:val="007F78D8"/>
    <w:rsid w:val="00801BF1"/>
    <w:rsid w:val="00802D2C"/>
    <w:rsid w:val="00804F4F"/>
    <w:rsid w:val="0080648E"/>
    <w:rsid w:val="00806CF8"/>
    <w:rsid w:val="00811B41"/>
    <w:rsid w:val="00812A26"/>
    <w:rsid w:val="00813143"/>
    <w:rsid w:val="0081437F"/>
    <w:rsid w:val="00814F6F"/>
    <w:rsid w:val="00815F46"/>
    <w:rsid w:val="008171A9"/>
    <w:rsid w:val="0081779B"/>
    <w:rsid w:val="008217CA"/>
    <w:rsid w:val="00821D10"/>
    <w:rsid w:val="00821E54"/>
    <w:rsid w:val="00823F54"/>
    <w:rsid w:val="00825B6A"/>
    <w:rsid w:val="008269C3"/>
    <w:rsid w:val="008333AB"/>
    <w:rsid w:val="00833DB0"/>
    <w:rsid w:val="008351B1"/>
    <w:rsid w:val="00836035"/>
    <w:rsid w:val="008366D4"/>
    <w:rsid w:val="008377EE"/>
    <w:rsid w:val="00842475"/>
    <w:rsid w:val="008452F7"/>
    <w:rsid w:val="00846636"/>
    <w:rsid w:val="00846AA9"/>
    <w:rsid w:val="00846AD0"/>
    <w:rsid w:val="00846FD3"/>
    <w:rsid w:val="00855C05"/>
    <w:rsid w:val="00860878"/>
    <w:rsid w:val="008634AD"/>
    <w:rsid w:val="00863585"/>
    <w:rsid w:val="00863FE6"/>
    <w:rsid w:val="008678A3"/>
    <w:rsid w:val="008728AB"/>
    <w:rsid w:val="00874216"/>
    <w:rsid w:val="00874BA3"/>
    <w:rsid w:val="008760B6"/>
    <w:rsid w:val="008770CD"/>
    <w:rsid w:val="00877437"/>
    <w:rsid w:val="0088415D"/>
    <w:rsid w:val="00885078"/>
    <w:rsid w:val="008868A1"/>
    <w:rsid w:val="00891849"/>
    <w:rsid w:val="00897569"/>
    <w:rsid w:val="008A1310"/>
    <w:rsid w:val="008A1605"/>
    <w:rsid w:val="008A1763"/>
    <w:rsid w:val="008A2548"/>
    <w:rsid w:val="008A3123"/>
    <w:rsid w:val="008A4184"/>
    <w:rsid w:val="008A5563"/>
    <w:rsid w:val="008A5636"/>
    <w:rsid w:val="008B3744"/>
    <w:rsid w:val="008B606A"/>
    <w:rsid w:val="008B6D9A"/>
    <w:rsid w:val="008C243C"/>
    <w:rsid w:val="008C25D5"/>
    <w:rsid w:val="008C4B7F"/>
    <w:rsid w:val="008C60CF"/>
    <w:rsid w:val="008D098B"/>
    <w:rsid w:val="008D12C0"/>
    <w:rsid w:val="008D2BE7"/>
    <w:rsid w:val="008D34F1"/>
    <w:rsid w:val="008D38A4"/>
    <w:rsid w:val="008D5C5E"/>
    <w:rsid w:val="008D74C6"/>
    <w:rsid w:val="008D7C06"/>
    <w:rsid w:val="008E19CE"/>
    <w:rsid w:val="008E3D17"/>
    <w:rsid w:val="008E5CB0"/>
    <w:rsid w:val="008F292A"/>
    <w:rsid w:val="008F3015"/>
    <w:rsid w:val="008F53BC"/>
    <w:rsid w:val="008F6301"/>
    <w:rsid w:val="00902B94"/>
    <w:rsid w:val="00907E65"/>
    <w:rsid w:val="0091093C"/>
    <w:rsid w:val="00912BD2"/>
    <w:rsid w:val="00913362"/>
    <w:rsid w:val="00913ACE"/>
    <w:rsid w:val="00920BCB"/>
    <w:rsid w:val="009215F5"/>
    <w:rsid w:val="00922F5D"/>
    <w:rsid w:val="00930D9F"/>
    <w:rsid w:val="0093252A"/>
    <w:rsid w:val="00932A64"/>
    <w:rsid w:val="00934E3A"/>
    <w:rsid w:val="009364C1"/>
    <w:rsid w:val="00940701"/>
    <w:rsid w:val="0095413C"/>
    <w:rsid w:val="009545D6"/>
    <w:rsid w:val="009576A9"/>
    <w:rsid w:val="00962A2A"/>
    <w:rsid w:val="00965A3F"/>
    <w:rsid w:val="00971BD8"/>
    <w:rsid w:val="00972DC5"/>
    <w:rsid w:val="009734EC"/>
    <w:rsid w:val="00973903"/>
    <w:rsid w:val="009743FB"/>
    <w:rsid w:val="0097533D"/>
    <w:rsid w:val="009758BA"/>
    <w:rsid w:val="0098140F"/>
    <w:rsid w:val="00981426"/>
    <w:rsid w:val="009817C6"/>
    <w:rsid w:val="009823AD"/>
    <w:rsid w:val="00984191"/>
    <w:rsid w:val="00986D78"/>
    <w:rsid w:val="009871CD"/>
    <w:rsid w:val="00990BDF"/>
    <w:rsid w:val="00995893"/>
    <w:rsid w:val="009962EF"/>
    <w:rsid w:val="009A0A21"/>
    <w:rsid w:val="009A1BEB"/>
    <w:rsid w:val="009A5A88"/>
    <w:rsid w:val="009A7B9F"/>
    <w:rsid w:val="009B1E49"/>
    <w:rsid w:val="009B3543"/>
    <w:rsid w:val="009B358B"/>
    <w:rsid w:val="009B4C29"/>
    <w:rsid w:val="009C2CE6"/>
    <w:rsid w:val="009C3D0A"/>
    <w:rsid w:val="009C55A3"/>
    <w:rsid w:val="009C685C"/>
    <w:rsid w:val="009D34A8"/>
    <w:rsid w:val="009D3CD2"/>
    <w:rsid w:val="009D46B4"/>
    <w:rsid w:val="009D59EF"/>
    <w:rsid w:val="009E158B"/>
    <w:rsid w:val="009E1E3E"/>
    <w:rsid w:val="009E2892"/>
    <w:rsid w:val="009E3C60"/>
    <w:rsid w:val="009E6851"/>
    <w:rsid w:val="009F06C5"/>
    <w:rsid w:val="009F1E60"/>
    <w:rsid w:val="009F2765"/>
    <w:rsid w:val="00A15910"/>
    <w:rsid w:val="00A169B3"/>
    <w:rsid w:val="00A23544"/>
    <w:rsid w:val="00A27684"/>
    <w:rsid w:val="00A32EFA"/>
    <w:rsid w:val="00A342D5"/>
    <w:rsid w:val="00A35ED5"/>
    <w:rsid w:val="00A35FDC"/>
    <w:rsid w:val="00A36C00"/>
    <w:rsid w:val="00A4334A"/>
    <w:rsid w:val="00A450DB"/>
    <w:rsid w:val="00A528B2"/>
    <w:rsid w:val="00A554E8"/>
    <w:rsid w:val="00A55953"/>
    <w:rsid w:val="00A56518"/>
    <w:rsid w:val="00A56EBF"/>
    <w:rsid w:val="00A61AE4"/>
    <w:rsid w:val="00A65C1C"/>
    <w:rsid w:val="00A67B6C"/>
    <w:rsid w:val="00A71B3E"/>
    <w:rsid w:val="00A7346E"/>
    <w:rsid w:val="00A753A8"/>
    <w:rsid w:val="00A760B1"/>
    <w:rsid w:val="00A801ED"/>
    <w:rsid w:val="00A80384"/>
    <w:rsid w:val="00A80ED3"/>
    <w:rsid w:val="00A84581"/>
    <w:rsid w:val="00A8466A"/>
    <w:rsid w:val="00A87169"/>
    <w:rsid w:val="00A87760"/>
    <w:rsid w:val="00A903AD"/>
    <w:rsid w:val="00A90892"/>
    <w:rsid w:val="00A91D91"/>
    <w:rsid w:val="00A91F98"/>
    <w:rsid w:val="00A92C04"/>
    <w:rsid w:val="00A97B6E"/>
    <w:rsid w:val="00AA0341"/>
    <w:rsid w:val="00AA399F"/>
    <w:rsid w:val="00AA4A5B"/>
    <w:rsid w:val="00AA4F51"/>
    <w:rsid w:val="00AA52EC"/>
    <w:rsid w:val="00AA542D"/>
    <w:rsid w:val="00AB3EF7"/>
    <w:rsid w:val="00AB67C2"/>
    <w:rsid w:val="00AB7CBB"/>
    <w:rsid w:val="00AC0343"/>
    <w:rsid w:val="00AC3331"/>
    <w:rsid w:val="00AC42F6"/>
    <w:rsid w:val="00AC4AE2"/>
    <w:rsid w:val="00AC5050"/>
    <w:rsid w:val="00AC5952"/>
    <w:rsid w:val="00AC5A09"/>
    <w:rsid w:val="00AC71E3"/>
    <w:rsid w:val="00AD1598"/>
    <w:rsid w:val="00AD343F"/>
    <w:rsid w:val="00AD4684"/>
    <w:rsid w:val="00AD5BA6"/>
    <w:rsid w:val="00AE303C"/>
    <w:rsid w:val="00AE67D5"/>
    <w:rsid w:val="00AE71C3"/>
    <w:rsid w:val="00AF334E"/>
    <w:rsid w:val="00B00C20"/>
    <w:rsid w:val="00B029FF"/>
    <w:rsid w:val="00B036F4"/>
    <w:rsid w:val="00B0637C"/>
    <w:rsid w:val="00B1018D"/>
    <w:rsid w:val="00B108B6"/>
    <w:rsid w:val="00B12868"/>
    <w:rsid w:val="00B15388"/>
    <w:rsid w:val="00B20D21"/>
    <w:rsid w:val="00B22490"/>
    <w:rsid w:val="00B2322A"/>
    <w:rsid w:val="00B25578"/>
    <w:rsid w:val="00B259FF"/>
    <w:rsid w:val="00B2609F"/>
    <w:rsid w:val="00B274BA"/>
    <w:rsid w:val="00B3185C"/>
    <w:rsid w:val="00B326B3"/>
    <w:rsid w:val="00B3539C"/>
    <w:rsid w:val="00B36306"/>
    <w:rsid w:val="00B41713"/>
    <w:rsid w:val="00B4334F"/>
    <w:rsid w:val="00B43F1D"/>
    <w:rsid w:val="00B45242"/>
    <w:rsid w:val="00B548CB"/>
    <w:rsid w:val="00B55CED"/>
    <w:rsid w:val="00B56E77"/>
    <w:rsid w:val="00B63025"/>
    <w:rsid w:val="00B638AF"/>
    <w:rsid w:val="00B668D5"/>
    <w:rsid w:val="00B66943"/>
    <w:rsid w:val="00B66A6F"/>
    <w:rsid w:val="00B66F21"/>
    <w:rsid w:val="00B67C96"/>
    <w:rsid w:val="00B71D60"/>
    <w:rsid w:val="00B71FE0"/>
    <w:rsid w:val="00B720EC"/>
    <w:rsid w:val="00B73703"/>
    <w:rsid w:val="00B741BF"/>
    <w:rsid w:val="00B743C9"/>
    <w:rsid w:val="00B74680"/>
    <w:rsid w:val="00B862E7"/>
    <w:rsid w:val="00B90A59"/>
    <w:rsid w:val="00B92038"/>
    <w:rsid w:val="00B969D2"/>
    <w:rsid w:val="00B97A3A"/>
    <w:rsid w:val="00BA1273"/>
    <w:rsid w:val="00BA3602"/>
    <w:rsid w:val="00BA388C"/>
    <w:rsid w:val="00BA51E0"/>
    <w:rsid w:val="00BA5AAE"/>
    <w:rsid w:val="00BA5DB8"/>
    <w:rsid w:val="00BA6432"/>
    <w:rsid w:val="00BA698C"/>
    <w:rsid w:val="00BB1FE0"/>
    <w:rsid w:val="00BB492E"/>
    <w:rsid w:val="00BB66EA"/>
    <w:rsid w:val="00BC299D"/>
    <w:rsid w:val="00BC4122"/>
    <w:rsid w:val="00BC53BE"/>
    <w:rsid w:val="00BD0CC8"/>
    <w:rsid w:val="00BD1DAD"/>
    <w:rsid w:val="00BD2CFB"/>
    <w:rsid w:val="00BD57C7"/>
    <w:rsid w:val="00BE1414"/>
    <w:rsid w:val="00BE17DC"/>
    <w:rsid w:val="00BE2BA0"/>
    <w:rsid w:val="00BE5E15"/>
    <w:rsid w:val="00BE735C"/>
    <w:rsid w:val="00BF100D"/>
    <w:rsid w:val="00BF3281"/>
    <w:rsid w:val="00BF3F16"/>
    <w:rsid w:val="00BF4BCF"/>
    <w:rsid w:val="00C00410"/>
    <w:rsid w:val="00C03563"/>
    <w:rsid w:val="00C0396B"/>
    <w:rsid w:val="00C0555C"/>
    <w:rsid w:val="00C0580C"/>
    <w:rsid w:val="00C10D90"/>
    <w:rsid w:val="00C169FE"/>
    <w:rsid w:val="00C2215D"/>
    <w:rsid w:val="00C2246E"/>
    <w:rsid w:val="00C24533"/>
    <w:rsid w:val="00C26C4F"/>
    <w:rsid w:val="00C26FB3"/>
    <w:rsid w:val="00C271F6"/>
    <w:rsid w:val="00C41D75"/>
    <w:rsid w:val="00C442D2"/>
    <w:rsid w:val="00C4501A"/>
    <w:rsid w:val="00C45E67"/>
    <w:rsid w:val="00C50D39"/>
    <w:rsid w:val="00C527C4"/>
    <w:rsid w:val="00C545B8"/>
    <w:rsid w:val="00C54F6E"/>
    <w:rsid w:val="00C56225"/>
    <w:rsid w:val="00C56D81"/>
    <w:rsid w:val="00C60FB9"/>
    <w:rsid w:val="00C6273D"/>
    <w:rsid w:val="00C6564C"/>
    <w:rsid w:val="00C66738"/>
    <w:rsid w:val="00C73B5C"/>
    <w:rsid w:val="00C74BAB"/>
    <w:rsid w:val="00C75F5A"/>
    <w:rsid w:val="00C77C61"/>
    <w:rsid w:val="00C801C3"/>
    <w:rsid w:val="00C83D7C"/>
    <w:rsid w:val="00C87098"/>
    <w:rsid w:val="00C874BD"/>
    <w:rsid w:val="00C90330"/>
    <w:rsid w:val="00C91042"/>
    <w:rsid w:val="00C92064"/>
    <w:rsid w:val="00C952B3"/>
    <w:rsid w:val="00C96D16"/>
    <w:rsid w:val="00CA60F5"/>
    <w:rsid w:val="00CA7291"/>
    <w:rsid w:val="00CB0A97"/>
    <w:rsid w:val="00CB1209"/>
    <w:rsid w:val="00CB2F01"/>
    <w:rsid w:val="00CB3B1F"/>
    <w:rsid w:val="00CB416A"/>
    <w:rsid w:val="00CB5F8B"/>
    <w:rsid w:val="00CB7505"/>
    <w:rsid w:val="00CC0396"/>
    <w:rsid w:val="00CC0A55"/>
    <w:rsid w:val="00CC431B"/>
    <w:rsid w:val="00CC477E"/>
    <w:rsid w:val="00CC4997"/>
    <w:rsid w:val="00CD2FAF"/>
    <w:rsid w:val="00CD40CB"/>
    <w:rsid w:val="00CD4E8B"/>
    <w:rsid w:val="00CE1421"/>
    <w:rsid w:val="00CE20C4"/>
    <w:rsid w:val="00CE2F31"/>
    <w:rsid w:val="00CE317D"/>
    <w:rsid w:val="00CE3BE7"/>
    <w:rsid w:val="00CF1884"/>
    <w:rsid w:val="00CF5010"/>
    <w:rsid w:val="00CF7F9B"/>
    <w:rsid w:val="00D014F3"/>
    <w:rsid w:val="00D03AF7"/>
    <w:rsid w:val="00D06B5F"/>
    <w:rsid w:val="00D12526"/>
    <w:rsid w:val="00D12CC8"/>
    <w:rsid w:val="00D139B3"/>
    <w:rsid w:val="00D13FFB"/>
    <w:rsid w:val="00D2519D"/>
    <w:rsid w:val="00D2657A"/>
    <w:rsid w:val="00D2758D"/>
    <w:rsid w:val="00D32539"/>
    <w:rsid w:val="00D33908"/>
    <w:rsid w:val="00D373B8"/>
    <w:rsid w:val="00D37584"/>
    <w:rsid w:val="00D41257"/>
    <w:rsid w:val="00D430DE"/>
    <w:rsid w:val="00D434C6"/>
    <w:rsid w:val="00D4365C"/>
    <w:rsid w:val="00D4525A"/>
    <w:rsid w:val="00D5663F"/>
    <w:rsid w:val="00D568EE"/>
    <w:rsid w:val="00D576C3"/>
    <w:rsid w:val="00D61255"/>
    <w:rsid w:val="00D6164B"/>
    <w:rsid w:val="00D62FBC"/>
    <w:rsid w:val="00D63F0A"/>
    <w:rsid w:val="00D7155D"/>
    <w:rsid w:val="00D73310"/>
    <w:rsid w:val="00D738D4"/>
    <w:rsid w:val="00D73A44"/>
    <w:rsid w:val="00D73CC1"/>
    <w:rsid w:val="00D746CE"/>
    <w:rsid w:val="00D749C4"/>
    <w:rsid w:val="00D778ED"/>
    <w:rsid w:val="00D800E6"/>
    <w:rsid w:val="00D81F4D"/>
    <w:rsid w:val="00D85D40"/>
    <w:rsid w:val="00D8662B"/>
    <w:rsid w:val="00D906E2"/>
    <w:rsid w:val="00D90AC8"/>
    <w:rsid w:val="00D94EB3"/>
    <w:rsid w:val="00D96472"/>
    <w:rsid w:val="00D97184"/>
    <w:rsid w:val="00D97C26"/>
    <w:rsid w:val="00DA73D0"/>
    <w:rsid w:val="00DA79A1"/>
    <w:rsid w:val="00DB0C45"/>
    <w:rsid w:val="00DB294C"/>
    <w:rsid w:val="00DB3D45"/>
    <w:rsid w:val="00DB45E8"/>
    <w:rsid w:val="00DB49B7"/>
    <w:rsid w:val="00DB51AB"/>
    <w:rsid w:val="00DB558B"/>
    <w:rsid w:val="00DC0A06"/>
    <w:rsid w:val="00DC35D5"/>
    <w:rsid w:val="00DC45EE"/>
    <w:rsid w:val="00DC4B66"/>
    <w:rsid w:val="00DD1AB0"/>
    <w:rsid w:val="00DD2240"/>
    <w:rsid w:val="00DD2382"/>
    <w:rsid w:val="00DD3B8B"/>
    <w:rsid w:val="00DD61AD"/>
    <w:rsid w:val="00DD6E91"/>
    <w:rsid w:val="00DE2C4D"/>
    <w:rsid w:val="00DE3411"/>
    <w:rsid w:val="00DE3979"/>
    <w:rsid w:val="00DE3B6A"/>
    <w:rsid w:val="00DE3D2F"/>
    <w:rsid w:val="00DE5850"/>
    <w:rsid w:val="00DE7A56"/>
    <w:rsid w:val="00DF253A"/>
    <w:rsid w:val="00DF2BCF"/>
    <w:rsid w:val="00DF2C67"/>
    <w:rsid w:val="00DF5809"/>
    <w:rsid w:val="00DF59C6"/>
    <w:rsid w:val="00DF6738"/>
    <w:rsid w:val="00DF6BB2"/>
    <w:rsid w:val="00E00739"/>
    <w:rsid w:val="00E00E37"/>
    <w:rsid w:val="00E0476C"/>
    <w:rsid w:val="00E16414"/>
    <w:rsid w:val="00E21326"/>
    <w:rsid w:val="00E2169E"/>
    <w:rsid w:val="00E23186"/>
    <w:rsid w:val="00E24B2F"/>
    <w:rsid w:val="00E24CA6"/>
    <w:rsid w:val="00E26D10"/>
    <w:rsid w:val="00E27765"/>
    <w:rsid w:val="00E369AE"/>
    <w:rsid w:val="00E403F4"/>
    <w:rsid w:val="00E41A76"/>
    <w:rsid w:val="00E41D26"/>
    <w:rsid w:val="00E432C7"/>
    <w:rsid w:val="00E46C6E"/>
    <w:rsid w:val="00E4736C"/>
    <w:rsid w:val="00E51630"/>
    <w:rsid w:val="00E52309"/>
    <w:rsid w:val="00E52475"/>
    <w:rsid w:val="00E56E20"/>
    <w:rsid w:val="00E57688"/>
    <w:rsid w:val="00E62EAE"/>
    <w:rsid w:val="00E66FB1"/>
    <w:rsid w:val="00E713A7"/>
    <w:rsid w:val="00E71611"/>
    <w:rsid w:val="00E76690"/>
    <w:rsid w:val="00E81101"/>
    <w:rsid w:val="00E81F09"/>
    <w:rsid w:val="00E823C1"/>
    <w:rsid w:val="00E82C60"/>
    <w:rsid w:val="00E83DCB"/>
    <w:rsid w:val="00E840D1"/>
    <w:rsid w:val="00E8431E"/>
    <w:rsid w:val="00E8499C"/>
    <w:rsid w:val="00E85CC1"/>
    <w:rsid w:val="00E87B25"/>
    <w:rsid w:val="00E92B21"/>
    <w:rsid w:val="00E938DC"/>
    <w:rsid w:val="00E93ACF"/>
    <w:rsid w:val="00E93B03"/>
    <w:rsid w:val="00E956BE"/>
    <w:rsid w:val="00E96A85"/>
    <w:rsid w:val="00EA2047"/>
    <w:rsid w:val="00EA334B"/>
    <w:rsid w:val="00EA5406"/>
    <w:rsid w:val="00EA6FF3"/>
    <w:rsid w:val="00EB2BB6"/>
    <w:rsid w:val="00EB39D1"/>
    <w:rsid w:val="00EB4796"/>
    <w:rsid w:val="00EC23C2"/>
    <w:rsid w:val="00EC6BB9"/>
    <w:rsid w:val="00EC7BCF"/>
    <w:rsid w:val="00ED179E"/>
    <w:rsid w:val="00ED1817"/>
    <w:rsid w:val="00EE178D"/>
    <w:rsid w:val="00EE22FE"/>
    <w:rsid w:val="00EE3312"/>
    <w:rsid w:val="00EE338D"/>
    <w:rsid w:val="00EE4FB3"/>
    <w:rsid w:val="00EF1993"/>
    <w:rsid w:val="00EF4975"/>
    <w:rsid w:val="00EF65BA"/>
    <w:rsid w:val="00F02C39"/>
    <w:rsid w:val="00F02DBA"/>
    <w:rsid w:val="00F049D8"/>
    <w:rsid w:val="00F11C8B"/>
    <w:rsid w:val="00F14486"/>
    <w:rsid w:val="00F16090"/>
    <w:rsid w:val="00F169C7"/>
    <w:rsid w:val="00F17D73"/>
    <w:rsid w:val="00F21CA5"/>
    <w:rsid w:val="00F24610"/>
    <w:rsid w:val="00F26BC9"/>
    <w:rsid w:val="00F35917"/>
    <w:rsid w:val="00F3661C"/>
    <w:rsid w:val="00F3704A"/>
    <w:rsid w:val="00F377CC"/>
    <w:rsid w:val="00F4445D"/>
    <w:rsid w:val="00F45881"/>
    <w:rsid w:val="00F532C2"/>
    <w:rsid w:val="00F5611B"/>
    <w:rsid w:val="00F57941"/>
    <w:rsid w:val="00F57DF5"/>
    <w:rsid w:val="00F605AB"/>
    <w:rsid w:val="00F61F04"/>
    <w:rsid w:val="00F63068"/>
    <w:rsid w:val="00F639C5"/>
    <w:rsid w:val="00F6415D"/>
    <w:rsid w:val="00F64B94"/>
    <w:rsid w:val="00F659E0"/>
    <w:rsid w:val="00F65DF7"/>
    <w:rsid w:val="00F6773B"/>
    <w:rsid w:val="00F67DF6"/>
    <w:rsid w:val="00F74B73"/>
    <w:rsid w:val="00F7522F"/>
    <w:rsid w:val="00F81070"/>
    <w:rsid w:val="00F82926"/>
    <w:rsid w:val="00F83AA4"/>
    <w:rsid w:val="00F84029"/>
    <w:rsid w:val="00F85B8E"/>
    <w:rsid w:val="00F87F99"/>
    <w:rsid w:val="00F903FE"/>
    <w:rsid w:val="00F95D8A"/>
    <w:rsid w:val="00F9633A"/>
    <w:rsid w:val="00F970EA"/>
    <w:rsid w:val="00FA0124"/>
    <w:rsid w:val="00FA0492"/>
    <w:rsid w:val="00FA09F6"/>
    <w:rsid w:val="00FA0AE6"/>
    <w:rsid w:val="00FA3BAB"/>
    <w:rsid w:val="00FA6268"/>
    <w:rsid w:val="00FA7351"/>
    <w:rsid w:val="00FB29F6"/>
    <w:rsid w:val="00FB534B"/>
    <w:rsid w:val="00FB6544"/>
    <w:rsid w:val="00FB6DA6"/>
    <w:rsid w:val="00FB7AEB"/>
    <w:rsid w:val="00FC29D5"/>
    <w:rsid w:val="00FC3FD1"/>
    <w:rsid w:val="00FC5FF2"/>
    <w:rsid w:val="00FC6F9A"/>
    <w:rsid w:val="00FC740A"/>
    <w:rsid w:val="00FC76B7"/>
    <w:rsid w:val="00FD3D32"/>
    <w:rsid w:val="00FD5029"/>
    <w:rsid w:val="00FD5585"/>
    <w:rsid w:val="00FD6854"/>
    <w:rsid w:val="00FD7F60"/>
    <w:rsid w:val="00FE1808"/>
    <w:rsid w:val="00FE191D"/>
    <w:rsid w:val="00FE3333"/>
    <w:rsid w:val="00FE3FE3"/>
    <w:rsid w:val="00FE5D54"/>
    <w:rsid w:val="00FE7847"/>
    <w:rsid w:val="00FF097C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,#06f,#09f"/>
    </o:shapedefaults>
    <o:shapelayout v:ext="edit">
      <o:idmap v:ext="edit" data="1"/>
    </o:shapelayout>
  </w:shapeDefaults>
  <w:doNotEmbedSmartTags/>
  <w:decimalSymbol w:val="."/>
  <w:listSeparator w:val=","/>
  <w14:docId w14:val="30DCE55A"/>
  <w15:chartTrackingRefBased/>
  <w15:docId w15:val="{B1728540-93A1-4889-B90D-5FD9AA6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0">
    <w:name w:val="Normal"/>
    <w:qFormat/>
    <w:rsid w:val="00AE67D5"/>
    <w:pPr>
      <w:widowControl w:val="0"/>
      <w:spacing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0"/>
    <w:next w:val="a0"/>
    <w:qFormat/>
    <w:rsid w:val="007E1795"/>
    <w:pPr>
      <w:keepNext/>
      <w:keepLines/>
      <w:pageBreakBefore/>
      <w:numPr>
        <w:numId w:val="2"/>
      </w:numPr>
      <w:shd w:val="clear" w:color="auto" w:fill="CCFFFF"/>
      <w:spacing w:before="100" w:after="100" w:afterAutospacing="1"/>
      <w:ind w:left="425"/>
      <w:outlineLvl w:val="0"/>
    </w:pPr>
    <w:rPr>
      <w:rFonts w:eastAsia="黑体"/>
      <w:b/>
      <w:kern w:val="44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0"/>
    <w:next w:val="a0"/>
    <w:link w:val="20"/>
    <w:qFormat/>
    <w:rsid w:val="004F722F"/>
    <w:pPr>
      <w:keepNext/>
      <w:keepLines/>
      <w:numPr>
        <w:ilvl w:val="1"/>
        <w:numId w:val="2"/>
      </w:numPr>
      <w:spacing w:before="100" w:after="100" w:afterAutospacing="1"/>
      <w:outlineLvl w:val="1"/>
    </w:pPr>
    <w:rPr>
      <w:rFonts w:eastAsia="黑体"/>
      <w:b/>
      <w:sz w:val="24"/>
    </w:rPr>
  </w:style>
  <w:style w:type="paragraph" w:styleId="3">
    <w:name w:val="heading 3"/>
    <w:basedOn w:val="a0"/>
    <w:next w:val="a0"/>
    <w:qFormat/>
    <w:rsid w:val="00397DDA"/>
    <w:pPr>
      <w:keepNext/>
      <w:keepLines/>
      <w:numPr>
        <w:ilvl w:val="2"/>
        <w:numId w:val="2"/>
      </w:numPr>
      <w:spacing w:before="100" w:after="100" w:afterAutospacing="1"/>
      <w:ind w:left="992"/>
      <w:outlineLvl w:val="2"/>
    </w:pPr>
    <w:rPr>
      <w:rFonts w:eastAsia="黑体"/>
      <w:b/>
      <w:bCs/>
      <w:sz w:val="24"/>
    </w:rPr>
  </w:style>
  <w:style w:type="paragraph" w:styleId="4">
    <w:name w:val="heading 4"/>
    <w:basedOn w:val="a0"/>
    <w:next w:val="a0"/>
    <w:qFormat/>
    <w:rsid w:val="009C685C"/>
    <w:pPr>
      <w:keepNext/>
      <w:keepLines/>
      <w:numPr>
        <w:ilvl w:val="3"/>
        <w:numId w:val="2"/>
      </w:numPr>
      <w:spacing w:before="100" w:after="100" w:afterAutospacing="1"/>
      <w:ind w:left="1418" w:hanging="709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0"/>
    <w:next w:val="a0"/>
    <w:qFormat/>
    <w:rsid w:val="009C685C"/>
    <w:pPr>
      <w:keepNext/>
      <w:keepLines/>
      <w:numPr>
        <w:ilvl w:val="4"/>
        <w:numId w:val="2"/>
      </w:numPr>
      <w:spacing w:before="100" w:after="100" w:afterAutospacing="1"/>
      <w:ind w:left="1843" w:hanging="851"/>
      <w:outlineLvl w:val="4"/>
    </w:pPr>
    <w:rPr>
      <w:rFonts w:eastAsia="黑体"/>
      <w:b/>
      <w:bCs/>
      <w:sz w:val="24"/>
    </w:rPr>
  </w:style>
  <w:style w:type="paragraph" w:styleId="6">
    <w:name w:val="heading 6"/>
    <w:basedOn w:val="a0"/>
    <w:next w:val="a0"/>
    <w:qFormat/>
    <w:rsid w:val="009C685C"/>
    <w:pPr>
      <w:keepNext/>
      <w:keepLines/>
      <w:numPr>
        <w:ilvl w:val="5"/>
        <w:numId w:val="2"/>
      </w:numPr>
      <w:spacing w:before="100" w:after="100" w:afterAutospacing="1"/>
      <w:ind w:left="2410"/>
      <w:outlineLvl w:val="5"/>
    </w:pPr>
    <w:rPr>
      <w:rFonts w:eastAsia="黑体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rsid w:val="004F722F"/>
    <w:rPr>
      <w:rFonts w:ascii="Arial" w:eastAsia="黑体" w:hAnsi="Arial"/>
      <w:b/>
      <w:kern w:val="2"/>
      <w:sz w:val="24"/>
      <w:szCs w:val="21"/>
      <w:lang w:val="en-US" w:eastAsia="zh-CN" w:bidi="ar-SA"/>
    </w:rPr>
  </w:style>
  <w:style w:type="paragraph" w:customStyle="1" w:styleId="a4">
    <w:name w:val="说明"/>
    <w:basedOn w:val="a0"/>
    <w:next w:val="a0"/>
    <w:link w:val="Char"/>
    <w:rsid w:val="00D12526"/>
    <w:rPr>
      <w:b/>
      <w:u w:val="single"/>
    </w:rPr>
  </w:style>
  <w:style w:type="character" w:customStyle="1" w:styleId="Char">
    <w:name w:val="说明 Char"/>
    <w:link w:val="a4"/>
    <w:rsid w:val="00D12526"/>
    <w:rPr>
      <w:rFonts w:ascii="Arial" w:eastAsia="宋体" w:hAnsi="Arial"/>
      <w:b/>
      <w:kern w:val="2"/>
      <w:sz w:val="21"/>
      <w:szCs w:val="21"/>
      <w:u w:val="single"/>
      <w:lang w:val="en-US" w:eastAsia="zh-CN" w:bidi="ar-SA"/>
    </w:rPr>
  </w:style>
  <w:style w:type="character" w:customStyle="1" w:styleId="Char0">
    <w:name w:val="重点 Char"/>
    <w:link w:val="a5"/>
    <w:rsid w:val="00F639C5"/>
    <w:rPr>
      <w:rFonts w:ascii="Arial" w:eastAsia="宋体" w:hAnsi="Arial"/>
      <w:b/>
      <w:kern w:val="2"/>
      <w:sz w:val="21"/>
      <w:szCs w:val="24"/>
      <w:lang w:val="en-US" w:eastAsia="zh-CN" w:bidi="ar-SA"/>
    </w:rPr>
  </w:style>
  <w:style w:type="paragraph" w:customStyle="1" w:styleId="a5">
    <w:name w:val="重点"/>
    <w:basedOn w:val="a0"/>
    <w:next w:val="a0"/>
    <w:link w:val="Char0"/>
    <w:rsid w:val="00F639C5"/>
    <w:rPr>
      <w:b/>
      <w:szCs w:val="24"/>
    </w:rPr>
  </w:style>
  <w:style w:type="table" w:styleId="a6">
    <w:name w:val="Table Grid"/>
    <w:basedOn w:val="a2"/>
    <w:rsid w:val="004636A2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中文段落"/>
    <w:basedOn w:val="a0"/>
    <w:link w:val="Char1"/>
    <w:rsid w:val="004535EB"/>
    <w:pPr>
      <w:ind w:firstLine="420"/>
    </w:pPr>
  </w:style>
  <w:style w:type="character" w:customStyle="1" w:styleId="Char1">
    <w:name w:val="中文段落 Char"/>
    <w:link w:val="a7"/>
    <w:rsid w:val="004535EB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8">
    <w:name w:val="强调，重点"/>
    <w:basedOn w:val="a0"/>
    <w:next w:val="a7"/>
    <w:rPr>
      <w:b/>
      <w:u w:val="thick"/>
    </w:rPr>
  </w:style>
  <w:style w:type="paragraph" w:styleId="a9">
    <w:name w:val="Title"/>
    <w:basedOn w:val="a0"/>
    <w:next w:val="a0"/>
    <w:qFormat/>
    <w:rsid w:val="00801BF1"/>
    <w:pPr>
      <w:jc w:val="center"/>
    </w:pPr>
    <w:rPr>
      <w:rFonts w:eastAsia="黑体" w:cs="Arial"/>
      <w:b/>
      <w:bCs/>
      <w:sz w:val="52"/>
      <w:szCs w:val="32"/>
    </w:rPr>
  </w:style>
  <w:style w:type="paragraph" w:styleId="30">
    <w:name w:val="toc 3"/>
    <w:basedOn w:val="a0"/>
    <w:next w:val="a0"/>
    <w:autoRedefine/>
    <w:uiPriority w:val="39"/>
    <w:rsid w:val="00DF59C6"/>
    <w:pPr>
      <w:ind w:leftChars="400" w:left="840"/>
    </w:pPr>
  </w:style>
  <w:style w:type="paragraph" w:styleId="21">
    <w:name w:val="toc 2"/>
    <w:basedOn w:val="a0"/>
    <w:next w:val="a0"/>
    <w:autoRedefine/>
    <w:uiPriority w:val="39"/>
    <w:pPr>
      <w:ind w:leftChars="200" w:left="420"/>
    </w:p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uiPriority w:val="39"/>
  </w:style>
  <w:style w:type="paragraph" w:styleId="ac">
    <w:name w:val="Document Map"/>
    <w:basedOn w:val="a0"/>
    <w:rsid w:val="00AC0343"/>
    <w:pPr>
      <w:shd w:val="clear" w:color="auto" w:fill="000080"/>
    </w:pPr>
  </w:style>
  <w:style w:type="character" w:styleId="ad">
    <w:name w:val="Strong"/>
    <w:qFormat/>
    <w:rsid w:val="00A753A8"/>
    <w:rPr>
      <w:b/>
    </w:rPr>
  </w:style>
  <w:style w:type="character" w:customStyle="1" w:styleId="text1">
    <w:name w:val="text1"/>
    <w:semiHidden/>
    <w:rsid w:val="00BD1DAD"/>
    <w:rPr>
      <w:strike w:val="0"/>
      <w:dstrike w:val="0"/>
      <w:sz w:val="19"/>
      <w:u w:val="none"/>
    </w:rPr>
  </w:style>
  <w:style w:type="character" w:customStyle="1" w:styleId="about1">
    <w:name w:val="about1"/>
    <w:semiHidden/>
    <w:rsid w:val="00BD1DAD"/>
    <w:rPr>
      <w:sz w:val="21"/>
    </w:rPr>
  </w:style>
  <w:style w:type="character" w:customStyle="1" w:styleId="cntstyle15style38">
    <w:name w:val="cnt style15 style38"/>
    <w:basedOn w:val="a1"/>
    <w:semiHidden/>
    <w:rsid w:val="00BD1DAD"/>
  </w:style>
  <w:style w:type="paragraph" w:customStyle="1" w:styleId="ae">
    <w:name w:val="表中文字"/>
    <w:basedOn w:val="a0"/>
    <w:next w:val="a0"/>
    <w:rsid w:val="00986D78"/>
    <w:pPr>
      <w:jc w:val="center"/>
    </w:pPr>
    <w:rPr>
      <w:rFonts w:cs="宋体"/>
      <w:color w:val="000000"/>
      <w:kern w:val="0"/>
    </w:rPr>
  </w:style>
  <w:style w:type="paragraph" w:customStyle="1" w:styleId="af">
    <w:name w:val="表格名称"/>
    <w:basedOn w:val="a0"/>
    <w:next w:val="a0"/>
    <w:rsid w:val="00251D4E"/>
    <w:pPr>
      <w:framePr w:hSpace="180" w:wrap="around" w:vAnchor="text" w:hAnchor="page" w:x="824" w:y="302"/>
      <w:jc w:val="center"/>
    </w:pPr>
    <w:rPr>
      <w:b/>
      <w:bCs/>
      <w:szCs w:val="32"/>
    </w:rPr>
  </w:style>
  <w:style w:type="paragraph" w:customStyle="1" w:styleId="af0">
    <w:name w:val="表中项目名称"/>
    <w:basedOn w:val="a0"/>
    <w:next w:val="a0"/>
    <w:rsid w:val="00251D4E"/>
    <w:pPr>
      <w:framePr w:hSpace="180" w:wrap="around" w:vAnchor="text" w:hAnchor="page" w:x="629" w:y="335"/>
      <w:jc w:val="center"/>
    </w:pPr>
    <w:rPr>
      <w:b/>
      <w:bCs/>
      <w:kern w:val="0"/>
    </w:rPr>
  </w:style>
  <w:style w:type="character" w:styleId="af1">
    <w:name w:val="page number"/>
    <w:basedOn w:val="a1"/>
    <w:rsid w:val="00D434C6"/>
  </w:style>
  <w:style w:type="paragraph" w:styleId="40">
    <w:name w:val="toc 4"/>
    <w:basedOn w:val="a0"/>
    <w:next w:val="a0"/>
    <w:autoRedefine/>
    <w:semiHidden/>
    <w:rsid w:val="007F78D8"/>
    <w:pPr>
      <w:ind w:leftChars="600" w:left="1260"/>
    </w:pPr>
  </w:style>
  <w:style w:type="paragraph" w:styleId="50">
    <w:name w:val="toc 5"/>
    <w:basedOn w:val="a0"/>
    <w:next w:val="a0"/>
    <w:autoRedefine/>
    <w:semiHidden/>
    <w:rsid w:val="007F78D8"/>
    <w:pPr>
      <w:ind w:leftChars="800" w:left="1680"/>
    </w:pPr>
  </w:style>
  <w:style w:type="paragraph" w:styleId="60">
    <w:name w:val="toc 6"/>
    <w:basedOn w:val="a0"/>
    <w:next w:val="a0"/>
    <w:autoRedefine/>
    <w:semiHidden/>
    <w:rsid w:val="007F78D8"/>
    <w:pPr>
      <w:ind w:leftChars="1000" w:left="2100"/>
    </w:pPr>
  </w:style>
  <w:style w:type="paragraph" w:styleId="af2">
    <w:name w:val="caption"/>
    <w:basedOn w:val="a0"/>
    <w:next w:val="a0"/>
    <w:qFormat/>
    <w:rsid w:val="004636A2"/>
    <w:rPr>
      <w:rFonts w:eastAsia="黑体" w:cs="Arial"/>
      <w:sz w:val="20"/>
      <w:szCs w:val="20"/>
    </w:rPr>
  </w:style>
  <w:style w:type="paragraph" w:customStyle="1" w:styleId="af3">
    <w:name w:val="注释"/>
    <w:basedOn w:val="a0"/>
    <w:next w:val="a0"/>
    <w:rsid w:val="00672963"/>
    <w:pPr>
      <w:spacing w:before="100" w:beforeAutospacing="1" w:after="100" w:afterAutospacing="1"/>
    </w:pPr>
    <w:rPr>
      <w:b/>
      <w:bCs/>
      <w:szCs w:val="18"/>
      <w:shd w:val="pct15" w:color="auto" w:fill="FFFFFF"/>
    </w:rPr>
  </w:style>
  <w:style w:type="character" w:styleId="af4">
    <w:name w:val="Hyperlink"/>
    <w:rsid w:val="00FA0492"/>
    <w:rPr>
      <w:color w:val="0000FF"/>
      <w:u w:val="single"/>
    </w:rPr>
  </w:style>
  <w:style w:type="character" w:styleId="af5">
    <w:name w:val="FollowedHyperlink"/>
    <w:rsid w:val="00FA0492"/>
    <w:rPr>
      <w:color w:val="800080"/>
      <w:u w:val="single"/>
    </w:rPr>
  </w:style>
  <w:style w:type="numbering" w:customStyle="1" w:styleId="a">
    <w:name w:val="样式 编号"/>
    <w:basedOn w:val="a3"/>
    <w:rsid w:val="00246362"/>
    <w:pPr>
      <w:numPr>
        <w:numId w:val="33"/>
      </w:numPr>
    </w:pPr>
  </w:style>
  <w:style w:type="paragraph" w:customStyle="1" w:styleId="af6">
    <w:name w:val="样式 加粗 居中"/>
    <w:basedOn w:val="a0"/>
    <w:next w:val="a0"/>
    <w:rsid w:val="00E840D1"/>
    <w:pPr>
      <w:jc w:val="center"/>
    </w:pPr>
    <w:rPr>
      <w:rFonts w:cs="宋体"/>
      <w:b/>
      <w:bCs/>
      <w:szCs w:val="20"/>
    </w:rPr>
  </w:style>
  <w:style w:type="paragraph" w:customStyle="1" w:styleId="af7">
    <w:name w:val="加粗 居中"/>
    <w:basedOn w:val="a0"/>
    <w:next w:val="a0"/>
    <w:rsid w:val="00E840D1"/>
    <w:pPr>
      <w:jc w:val="center"/>
    </w:pPr>
    <w:rPr>
      <w:rFonts w:cs="宋体"/>
      <w:b/>
      <w:bCs/>
      <w:szCs w:val="20"/>
    </w:rPr>
  </w:style>
  <w:style w:type="paragraph" w:customStyle="1" w:styleId="af8">
    <w:name w:val="居中"/>
    <w:basedOn w:val="a0"/>
    <w:next w:val="a0"/>
    <w:rsid w:val="00E840D1"/>
    <w:pPr>
      <w:jc w:val="center"/>
    </w:pPr>
    <w:rPr>
      <w:rFonts w:cs="宋体"/>
      <w:szCs w:val="20"/>
    </w:rPr>
  </w:style>
  <w:style w:type="paragraph" w:styleId="af9">
    <w:name w:val="List Paragraph"/>
    <w:basedOn w:val="a0"/>
    <w:uiPriority w:val="34"/>
    <w:qFormat/>
    <w:rsid w:val="00046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0424;\IntelligentWork\TM_Windows\Documents\TM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TM文档模板.dotx</Template>
  <TotalTime>30</TotalTime>
  <Pages>8</Pages>
  <Words>348</Words>
  <Characters>1988</Characters>
  <Application>Microsoft Office Word</Application>
  <DocSecurity>0</DocSecurity>
  <Lines>16</Lines>
  <Paragraphs>4</Paragraphs>
  <ScaleCrop>false</ScaleCrop>
  <Company>Dingli</Company>
  <LinksUpToDate>false</LinksUpToDate>
  <CharactersWithSpaces>2332</CharactersWithSpaces>
  <SharedDoc>false</SharedDoc>
  <HLinks>
    <vt:vector size="6" baseType="variant">
      <vt:variant>
        <vt:i4>4456461</vt:i4>
      </vt:variant>
      <vt:variant>
        <vt:i4>101</vt:i4>
      </vt:variant>
      <vt:variant>
        <vt:i4>0</vt:i4>
      </vt:variant>
      <vt:variant>
        <vt:i4>5</vt:i4>
      </vt:variant>
      <vt:variant>
        <vt:lpwstr>http://dev.yesky.com/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文档模板-详解版</dc:title>
  <dc:subject/>
  <dc:creator>Han</dc:creator>
  <cp:keywords/>
  <dc:description/>
  <cp:lastModifiedBy>L Mouse</cp:lastModifiedBy>
  <cp:revision>8</cp:revision>
  <cp:lastPrinted>1899-12-31T16:00:00Z</cp:lastPrinted>
  <dcterms:created xsi:type="dcterms:W3CDTF">2016-03-27T08:29:00Z</dcterms:created>
  <dcterms:modified xsi:type="dcterms:W3CDTF">2016-03-27T08:59:00Z</dcterms:modified>
</cp:coreProperties>
</file>